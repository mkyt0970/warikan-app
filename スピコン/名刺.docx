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59"/>
        <w:gridCol w:w="5159"/>
      </w:tblGrid>
      <w:tr w:rsidR="003B7289" w:rsidRPr="00FC2E56" w14:paraId="28BE75F6" w14:textId="77777777">
        <w:trPr>
          <w:cantSplit/>
          <w:trHeight w:hRule="exact" w:val="3118"/>
        </w:trPr>
        <w:tc>
          <w:tcPr>
            <w:tcW w:w="5159" w:type="dxa"/>
          </w:tcPr>
          <w:p w14:paraId="68648860" w14:textId="22B25492" w:rsidR="003B7289" w:rsidRPr="00FC2E56" w:rsidRDefault="00B51267" w:rsidP="00990804">
            <w:pPr>
              <w:ind w:right="129"/>
              <w:rPr>
                <w:rFonts w:ascii="Yu Gothic" w:eastAsia="Yu Gothic" w:hAnsi="Yu Gothic"/>
              </w:rPr>
            </w:pP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86" behindDoc="0" locked="0" layoutInCell="1" allowOverlap="1" wp14:anchorId="191F4763" wp14:editId="2886B663">
                      <wp:simplePos x="0" y="0"/>
                      <wp:positionH relativeFrom="column">
                        <wp:posOffset>1386255</wp:posOffset>
                      </wp:positionH>
                      <wp:positionV relativeFrom="paragraph">
                        <wp:posOffset>1001044</wp:posOffset>
                      </wp:positionV>
                      <wp:extent cx="1569617" cy="245403"/>
                      <wp:effectExtent l="0" t="0" r="0" b="0"/>
                      <wp:wrapNone/>
                      <wp:docPr id="762978782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9617" cy="24540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B11B260" w14:textId="24856960" w:rsidR="00CD332A" w:rsidRPr="00451E6E" w:rsidRDefault="00CD332A" w:rsidP="00CD332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 w:rsidRPr="00451E6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Mukai</w:t>
                                  </w:r>
                                  <w:r w:rsidR="00B51267" w:rsidRPr="00451E6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 xml:space="preserve">　</w:t>
                                  </w:r>
                                  <w:r w:rsidRPr="00451E6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Yuto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1F47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34" o:spid="_x0000_s1026" type="#_x0000_t202" style="position:absolute;left:0;text-align:left;margin-left:109.15pt;margin-top:78.8pt;width:123.6pt;height:19.3pt;z-index:2517647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" filled="f" stroked="f">
                      <v:textbox>
                        <w:txbxContent>
                          <w:p w14:paraId="1B11B260" w14:textId="24856960" w:rsidR="00CD332A" w:rsidRPr="00451E6E" w:rsidRDefault="00CD332A" w:rsidP="00CD332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451E6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Mukai</w:t>
                            </w:r>
                            <w:r w:rsidR="00B51267" w:rsidRPr="00451E6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　</w:t>
                            </w:r>
                            <w:r w:rsidRPr="00451E6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Yuto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642" behindDoc="0" locked="0" layoutInCell="1" allowOverlap="1" wp14:anchorId="40AA59D4" wp14:editId="03469A74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297668</wp:posOffset>
                      </wp:positionV>
                      <wp:extent cx="310515" cy="197485"/>
                      <wp:effectExtent l="0" t="0" r="0" b="0"/>
                      <wp:wrapNone/>
                      <wp:docPr id="1133809889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C7F1703" w14:textId="77777777" w:rsidR="00CD332A" w:rsidRPr="009920E0" w:rsidRDefault="00CD332A" w:rsidP="00CD332A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回留学生による日本語スピーチコンテスト幹事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A59D4" id="テキスト ボックス 32" o:spid="_x0000_s1027" type="#_x0000_t202" style="position:absolute;left:0;text-align:left;margin-left:67.4pt;margin-top:23.45pt;width:24.45pt;height:15.55pt;z-index:25175864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" filled="f" stroked="f">
                      <v:textbox style="mso-fit-shape-to-text:t">
                        <w:txbxContent>
                          <w:p w14:paraId="1C7F1703" w14:textId="77777777" w:rsidR="00CD332A" w:rsidRPr="009920E0" w:rsidRDefault="00CD332A" w:rsidP="00CD332A">
                            <w:pPr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asciiTheme="minorEastAsia" w:hAnsiTheme="minor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回留学生による日本語スピーチコンテスト幹事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90" behindDoc="0" locked="0" layoutInCell="1" allowOverlap="1" wp14:anchorId="55981F3E" wp14:editId="00BAF066">
                      <wp:simplePos x="0" y="0"/>
                      <wp:positionH relativeFrom="column">
                        <wp:posOffset>2256490</wp:posOffset>
                      </wp:positionH>
                      <wp:positionV relativeFrom="paragraph">
                        <wp:posOffset>457353</wp:posOffset>
                      </wp:positionV>
                      <wp:extent cx="958627" cy="253553"/>
                      <wp:effectExtent l="0" t="0" r="0" b="635"/>
                      <wp:wrapNone/>
                      <wp:docPr id="757156235" name="テキスト ボックス 757156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8627" cy="2535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31A614" w14:textId="77777777" w:rsidR="00CD332A" w:rsidRPr="009920E0" w:rsidRDefault="00CD332A" w:rsidP="00CD332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81F3E" id="テキスト ボックス 757156235" o:spid="_x0000_s1028" type="#_x0000_t202" style="position:absolute;left:0;text-align:left;margin-left:177.7pt;margin-top:36pt;width:75.5pt;height:19.95pt;z-index:2517606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" fillcolor="white [3201]" stroked="f" strokeweight=".5pt">
                      <v:textbox>
                        <w:txbxContent>
                          <w:p w14:paraId="3D31A614" w14:textId="77777777" w:rsidR="00CD332A" w:rsidRPr="009920E0" w:rsidRDefault="00CD332A" w:rsidP="00CD332A">
                            <w:pP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32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738" behindDoc="0" locked="0" layoutInCell="1" allowOverlap="1" wp14:anchorId="097649B5" wp14:editId="0B06A87B">
                      <wp:simplePos x="0" y="0"/>
                      <wp:positionH relativeFrom="column">
                        <wp:posOffset>1387085</wp:posOffset>
                      </wp:positionH>
                      <wp:positionV relativeFrom="paragraph">
                        <wp:posOffset>721605</wp:posOffset>
                      </wp:positionV>
                      <wp:extent cx="1529715" cy="388620"/>
                      <wp:effectExtent l="0" t="0" r="0" b="0"/>
                      <wp:wrapNone/>
                      <wp:docPr id="1773293664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3FEF855" w14:textId="77777777" w:rsidR="00CD332A" w:rsidRPr="00451E6E" w:rsidRDefault="00CD332A" w:rsidP="00CD332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000000" w:themeColor="text1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451E6E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000000" w:themeColor="text1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向井  悠人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649B5" id="テキスト ボックス 33" o:spid="_x0000_s1029" type="#_x0000_t202" style="position:absolute;left:0;text-align:left;margin-left:109.2pt;margin-top:56.8pt;width:120.45pt;height:30.6pt;z-index:25176273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" filled="f" stroked="f">
                      <v:textbox>
                        <w:txbxContent>
                          <w:p w14:paraId="63FEF855" w14:textId="77777777" w:rsidR="00CD332A" w:rsidRPr="00451E6E" w:rsidRDefault="00CD332A" w:rsidP="00CD332A">
                            <w:pP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51E6E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向井  悠人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32A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834" behindDoc="0" locked="0" layoutInCell="1" allowOverlap="1" wp14:anchorId="19A160E0" wp14:editId="4F78F6D0">
                      <wp:simplePos x="0" y="0"/>
                      <wp:positionH relativeFrom="column">
                        <wp:posOffset>1310836</wp:posOffset>
                      </wp:positionH>
                      <wp:positionV relativeFrom="paragraph">
                        <wp:posOffset>1219737</wp:posOffset>
                      </wp:positionV>
                      <wp:extent cx="1769122" cy="789940"/>
                      <wp:effectExtent l="0" t="0" r="0" b="0"/>
                      <wp:wrapNone/>
                      <wp:docPr id="41356610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C089750" w14:textId="77777777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343-0818 </w:t>
                                  </w: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埼玉県越谷市越ヶ谷本町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8-17</w:t>
                                  </w:r>
                                </w:p>
                                <w:p w14:paraId="10A195BB" w14:textId="77777777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070-3614-8809</w:t>
                                  </w:r>
                                </w:p>
                                <w:p w14:paraId="112B5D17" w14:textId="2C45CE08" w:rsidR="004B1814" w:rsidRPr="004B1814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="004B1814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A160E0" id="テキスト ボックス 35" o:spid="_x0000_s1030" type="#_x0000_t202" style="position:absolute;left:0;text-align:left;margin-left:103.2pt;margin-top:96.05pt;width:139.3pt;height:62.2pt;z-index:25176683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" filled="f" stroked="f">
                      <v:textbox style="mso-fit-shape-to-text:t">
                        <w:txbxContent>
                          <w:p w14:paraId="1C089750" w14:textId="77777777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343-0818 </w:t>
                            </w: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埼玉県越谷市越ヶ谷本町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8-17</w:t>
                            </w:r>
                          </w:p>
                          <w:p w14:paraId="10A195BB" w14:textId="77777777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070-3614-8809</w:t>
                            </w:r>
                          </w:p>
                          <w:p w14:paraId="112B5D17" w14:textId="2C45CE08" w:rsidR="004B1814" w:rsidRPr="004B1814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4B1814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w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32A">
              <w:rPr>
                <w:noProof/>
              </w:rPr>
              <w:drawing>
                <wp:anchor distT="0" distB="0" distL="114300" distR="114300" simplePos="0" relativeHeight="251756594" behindDoc="0" locked="0" layoutInCell="1" allowOverlap="1" wp14:anchorId="5A593801" wp14:editId="54391F80">
                  <wp:simplePos x="0" y="0"/>
                  <wp:positionH relativeFrom="column">
                    <wp:posOffset>579315</wp:posOffset>
                  </wp:positionH>
                  <wp:positionV relativeFrom="paragraph">
                    <wp:posOffset>726334</wp:posOffset>
                  </wp:positionV>
                  <wp:extent cx="630800" cy="630800"/>
                  <wp:effectExtent l="0" t="0" r="4445" b="4445"/>
                  <wp:wrapNone/>
                  <wp:docPr id="879234149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1978"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610" behindDoc="0" locked="0" layoutInCell="1" allowOverlap="1" wp14:anchorId="308A507D" wp14:editId="5DEA00E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51409" cy="1968611"/>
                      <wp:effectExtent l="38100" t="0" r="28575" b="0"/>
                      <wp:wrapNone/>
                      <wp:docPr id="541216720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1897052133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70366696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1807817827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99349344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7207230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7168315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6856927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8097779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1388016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3300772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3862888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6061335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05376251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803358795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43333852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60168794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9876235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91908816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303359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3088812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0D577A" id="グラフィックス 184" o:spid="_x0000_s1026" style="position:absolute;margin-left:-.25pt;margin-top:.45pt;width:19.8pt;height:155pt;z-index:251714610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5159" w:type="dxa"/>
          </w:tcPr>
          <w:p w14:paraId="73D0B50C" w14:textId="31C562D7" w:rsidR="003B7289" w:rsidRPr="00FC2E56" w:rsidRDefault="001A61AF" w:rsidP="00DE33F0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51B7678F" wp14:editId="053DF54C">
                      <wp:simplePos x="0" y="0"/>
                      <wp:positionH relativeFrom="column">
                        <wp:posOffset>1387475</wp:posOffset>
                      </wp:positionH>
                      <wp:positionV relativeFrom="paragraph">
                        <wp:posOffset>1207287</wp:posOffset>
                      </wp:positionV>
                      <wp:extent cx="1769122" cy="789940"/>
                      <wp:effectExtent l="0" t="0" r="0" b="0"/>
                      <wp:wrapNone/>
                      <wp:docPr id="954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965BE80" w14:textId="3546A98B" w:rsidR="00343D64" w:rsidRPr="00155D41" w:rsidRDefault="00343D64" w:rsidP="00343D64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 w:rsidR="00155D41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343-0818 </w:t>
                                  </w:r>
                                  <w:r w:rsid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埼玉県越谷市越ヶ谷本町</w:t>
                                  </w:r>
                                  <w:r w:rsidR="00155D41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8-17</w:t>
                                  </w:r>
                                </w:p>
                                <w:p w14:paraId="6F7808F5" w14:textId="64303CAF" w:rsidR="00343D64" w:rsidRPr="00155D41" w:rsidRDefault="00343D64" w:rsidP="00343D64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 w:rsidR="00155D41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070-3614-8809</w:t>
                                  </w:r>
                                </w:p>
                                <w:p w14:paraId="776C11E5" w14:textId="030D5545" w:rsidR="00343D64" w:rsidRPr="00155D41" w:rsidRDefault="00343D64" w:rsidP="00343D64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 w:rsidR="00155D41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="004B1814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wicspeechcontest</w:t>
                                  </w:r>
                                  <w:r w:rsidR="00155D41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B7678F" id="_x0000_s1031" type="#_x0000_t202" style="position:absolute;left:0;text-align:left;margin-left:109.25pt;margin-top:95.05pt;width:139.3pt;height:62.2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" filled="f" stroked="f">
                      <v:textbox style="mso-fit-shape-to-text:t">
                        <w:txbxContent>
                          <w:p w14:paraId="0965BE80" w14:textId="3546A98B" w:rsidR="00343D64" w:rsidRPr="00155D41" w:rsidRDefault="00343D64" w:rsidP="00343D64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 w:rsidR="00155D41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343-0818 </w:t>
                            </w:r>
                            <w:r w:rsid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埼玉県越谷市越ヶ谷本町</w:t>
                            </w:r>
                            <w:r w:rsidR="00155D41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8-17</w:t>
                            </w:r>
                          </w:p>
                          <w:p w14:paraId="6F7808F5" w14:textId="64303CAF" w:rsidR="00343D64" w:rsidRPr="00155D41" w:rsidRDefault="00343D64" w:rsidP="00343D64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 w:rsidR="00155D41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070-3614-8809</w:t>
                            </w:r>
                          </w:p>
                          <w:p w14:paraId="776C11E5" w14:textId="030D5545" w:rsidR="00343D64" w:rsidRPr="00155D41" w:rsidRDefault="00343D64" w:rsidP="00343D64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 w:rsidR="00155D41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4B1814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wicspeechcontest</w:t>
                            </w:r>
                            <w:r w:rsidR="00155D41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267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338" behindDoc="0" locked="0" layoutInCell="1" allowOverlap="1" wp14:anchorId="4BB0464F" wp14:editId="27AF0337">
                      <wp:simplePos x="0" y="0"/>
                      <wp:positionH relativeFrom="column">
                        <wp:posOffset>1462897</wp:posOffset>
                      </wp:positionH>
                      <wp:positionV relativeFrom="paragraph">
                        <wp:posOffset>974867</wp:posOffset>
                      </wp:positionV>
                      <wp:extent cx="1356851" cy="276636"/>
                      <wp:effectExtent l="0" t="0" r="0" b="0"/>
                      <wp:wrapNone/>
                      <wp:docPr id="8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6851" cy="2766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1400419" w14:textId="33EEF531" w:rsidR="001C14D3" w:rsidRPr="00B51267" w:rsidRDefault="00071978" w:rsidP="001C14D3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 w:rsidRPr="00B51267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Mukai</w:t>
                                  </w:r>
                                  <w:r w:rsidR="00B51267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 xml:space="preserve">　</w:t>
                                  </w:r>
                                  <w:r w:rsidRPr="00B51267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Yuto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0464F" id="_x0000_s1032" type="#_x0000_t202" style="position:absolute;left:0;text-align:left;margin-left:115.2pt;margin-top:76.75pt;width:106.85pt;height:21.8pt;z-index:251660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" filled="f" stroked="f">
                      <v:textbox>
                        <w:txbxContent>
                          <w:p w14:paraId="31400419" w14:textId="33EEF531" w:rsidR="001C14D3" w:rsidRPr="00B51267" w:rsidRDefault="00071978" w:rsidP="001C14D3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B51267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Mukai</w:t>
                            </w:r>
                            <w:r w:rsidR="00B51267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　</w:t>
                            </w:r>
                            <w:r w:rsidRPr="00B51267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Yuto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162E706D" wp14:editId="39C5552F">
                      <wp:simplePos x="0" y="0"/>
                      <wp:positionH relativeFrom="column">
                        <wp:posOffset>2267139</wp:posOffset>
                      </wp:positionH>
                      <wp:positionV relativeFrom="paragraph">
                        <wp:posOffset>373708</wp:posOffset>
                      </wp:positionV>
                      <wp:extent cx="994326" cy="233456"/>
                      <wp:effectExtent l="0" t="0" r="0" b="0"/>
                      <wp:wrapNone/>
                      <wp:docPr id="52" name="テキスト ボックス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4326" cy="233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0936D1" w14:textId="7469472B" w:rsidR="00343D64" w:rsidRPr="009920E0" w:rsidRDefault="00155D41" w:rsidP="00343D64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E706D" id="テキスト ボックス 52" o:spid="_x0000_s1033" type="#_x0000_t202" style="position:absolute;left:0;text-align:left;margin-left:178.5pt;margin-top:29.45pt;width:78.3pt;height:18.4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" filled="f" stroked="f" strokeweight=".5pt">
                      <v:textbox>
                        <w:txbxContent>
                          <w:p w14:paraId="3D0936D1" w14:textId="7469472B" w:rsidR="00343D64" w:rsidRPr="009920E0" w:rsidRDefault="00155D41" w:rsidP="00343D64">
                            <w:pP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58" behindDoc="0" locked="0" layoutInCell="1" allowOverlap="1" wp14:anchorId="2650DC73" wp14:editId="3FD8210C">
                      <wp:simplePos x="0" y="0"/>
                      <wp:positionH relativeFrom="column">
                        <wp:posOffset>800302</wp:posOffset>
                      </wp:positionH>
                      <wp:positionV relativeFrom="paragraph">
                        <wp:posOffset>208098</wp:posOffset>
                      </wp:positionV>
                      <wp:extent cx="310515" cy="197485"/>
                      <wp:effectExtent l="0" t="0" r="0" b="0"/>
                      <wp:wrapNone/>
                      <wp:docPr id="952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AFD7A58" w14:textId="77777777" w:rsidR="00071978" w:rsidRPr="009920E0" w:rsidRDefault="00071978" w:rsidP="00071978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回留学生による日本語スピーチコンテスト幹事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0DC73" id="_x0000_s1034" type="#_x0000_t202" style="position:absolute;left:0;text-align:left;margin-left:63pt;margin-top:16.4pt;width:24.45pt;height:15.55pt;z-index:25174225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" filled="f" stroked="f">
                      <v:textbox style="mso-fit-shape-to-text:t">
                        <w:txbxContent>
                          <w:p w14:paraId="1AFD7A58" w14:textId="77777777" w:rsidR="00071978" w:rsidRPr="009920E0" w:rsidRDefault="00071978" w:rsidP="00071978">
                            <w:pP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回留学生による日本語スピーチコンテスト幹事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5D41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62" behindDoc="0" locked="0" layoutInCell="1" allowOverlap="1" wp14:anchorId="334B1EEE" wp14:editId="39DA856A">
                      <wp:simplePos x="0" y="0"/>
                      <wp:positionH relativeFrom="column">
                        <wp:posOffset>1445260</wp:posOffset>
                      </wp:positionH>
                      <wp:positionV relativeFrom="paragraph">
                        <wp:posOffset>664846</wp:posOffset>
                      </wp:positionV>
                      <wp:extent cx="1529715" cy="388620"/>
                      <wp:effectExtent l="0" t="0" r="0" b="0"/>
                      <wp:wrapNone/>
                      <wp:docPr id="9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F108F49" w14:textId="2C6798CE" w:rsidR="001C14D3" w:rsidRPr="00155D41" w:rsidRDefault="00071978" w:rsidP="001C14D3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向井</w:t>
                                  </w:r>
                                  <w:r w:rsidR="001C14D3" w:rsidRPr="00155D41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Pr="00155D41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悠人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B1EEE" id="_x0000_s1035" type="#_x0000_t202" style="position:absolute;left:0;text-align:left;margin-left:113.8pt;margin-top:52.35pt;width:120.45pt;height:30.6pt;z-index:25166136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" filled="f" stroked="f">
                      <v:textbox>
                        <w:txbxContent>
                          <w:p w14:paraId="7F108F49" w14:textId="2C6798CE" w:rsidR="001C14D3" w:rsidRPr="00155D41" w:rsidRDefault="00071978" w:rsidP="001C14D3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向井</w:t>
                            </w:r>
                            <w:r w:rsidR="001C14D3" w:rsidRPr="00155D41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55D41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悠人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5D41">
              <w:rPr>
                <w:noProof/>
              </w:rPr>
              <w:drawing>
                <wp:anchor distT="0" distB="0" distL="114300" distR="114300" simplePos="0" relativeHeight="251740210" behindDoc="0" locked="0" layoutInCell="1" allowOverlap="1" wp14:anchorId="6BBBCD11" wp14:editId="3471060A">
                  <wp:simplePos x="0" y="0"/>
                  <wp:positionH relativeFrom="column">
                    <wp:posOffset>545758</wp:posOffset>
                  </wp:positionH>
                  <wp:positionV relativeFrom="paragraph">
                    <wp:posOffset>720410</wp:posOffset>
                  </wp:positionV>
                  <wp:extent cx="630800" cy="630800"/>
                  <wp:effectExtent l="0" t="0" r="4445" b="4445"/>
                  <wp:wrapNone/>
                  <wp:docPr id="2112780086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1978"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802" behindDoc="0" locked="0" layoutInCell="1" allowOverlap="1" wp14:anchorId="6B6DB004" wp14:editId="59F72390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5715</wp:posOffset>
                      </wp:positionV>
                      <wp:extent cx="251409" cy="1968611"/>
                      <wp:effectExtent l="38100" t="0" r="28575" b="0"/>
                      <wp:wrapNone/>
                      <wp:docPr id="1435067162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3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176475946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85822328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161726704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9292393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6981672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1787676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8169157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4165668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0995262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8770473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4889926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957910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71733578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392771637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91814570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78734380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986619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179937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7697909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4587709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BCEDED" id="グラフィックス 184" o:spid="_x0000_s1026" style="position:absolute;margin-left:.2pt;margin-top:.45pt;width:19.8pt;height:155pt;z-index:251722802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</w:tr>
      <w:tr w:rsidR="00FC2E56" w:rsidRPr="00FC2E56" w14:paraId="5F47CF8A" w14:textId="77777777" w:rsidTr="006C7E02">
        <w:trPr>
          <w:cantSplit/>
          <w:trHeight w:hRule="exact" w:val="3118"/>
        </w:trPr>
        <w:tc>
          <w:tcPr>
            <w:tcW w:w="5159" w:type="dxa"/>
          </w:tcPr>
          <w:p w14:paraId="2DC027B9" w14:textId="148008E1" w:rsidR="00FC2E56" w:rsidRPr="00FC2E56" w:rsidRDefault="00451E6E" w:rsidP="006C7E02">
            <w:pPr>
              <w:ind w:right="129"/>
              <w:rPr>
                <w:rFonts w:ascii="Yu Gothic" w:eastAsia="Yu Gothic" w:hAnsi="Yu Gothic"/>
              </w:rPr>
            </w:pP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226" behindDoc="0" locked="0" layoutInCell="1" allowOverlap="1" wp14:anchorId="19563264" wp14:editId="0BCC2AB4">
                      <wp:simplePos x="0" y="0"/>
                      <wp:positionH relativeFrom="column">
                        <wp:posOffset>1413100</wp:posOffset>
                      </wp:positionH>
                      <wp:positionV relativeFrom="paragraph">
                        <wp:posOffset>1060204</wp:posOffset>
                      </wp:positionV>
                      <wp:extent cx="871855" cy="291376"/>
                      <wp:effectExtent l="0" t="0" r="0" b="0"/>
                      <wp:wrapNone/>
                      <wp:docPr id="2052143326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855" cy="29137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AFF1219" w14:textId="77777777" w:rsidR="00CD332A" w:rsidRPr="00451E6E" w:rsidRDefault="00CD332A" w:rsidP="00CD332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 w:rsidRPr="00451E6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Mukai Yuto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63264" id="_x0000_s1036" type="#_x0000_t202" style="position:absolute;left:0;text-align:left;margin-left:111.25pt;margin-top:83.5pt;width:68.65pt;height:22.95pt;z-index:2518262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" filled="f" stroked="f">
                      <v:textbox>
                        <w:txbxContent>
                          <w:p w14:paraId="5AFF1219" w14:textId="77777777" w:rsidR="00CD332A" w:rsidRPr="00451E6E" w:rsidRDefault="00CD332A" w:rsidP="00CD332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451E6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Mukai Yuto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54" behindDoc="0" locked="0" layoutInCell="1" allowOverlap="1" wp14:anchorId="0311206C" wp14:editId="06758A65">
                      <wp:simplePos x="0" y="0"/>
                      <wp:positionH relativeFrom="column">
                        <wp:posOffset>2256532</wp:posOffset>
                      </wp:positionH>
                      <wp:positionV relativeFrom="paragraph">
                        <wp:posOffset>447040</wp:posOffset>
                      </wp:positionV>
                      <wp:extent cx="1022741" cy="237378"/>
                      <wp:effectExtent l="0" t="0" r="0" b="0"/>
                      <wp:wrapNone/>
                      <wp:docPr id="1193602704" name="テキスト ボックス 11936027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741" cy="2373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6E823D" w14:textId="77777777" w:rsidR="00CD332A" w:rsidRPr="009920E0" w:rsidRDefault="00CD332A" w:rsidP="00CD332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1206C" id="テキスト ボックス 1193602704" o:spid="_x0000_s1036" type="#_x0000_t202" style="position:absolute;left:0;text-align:left;margin-left:177.7pt;margin-top:35.2pt;width:80.55pt;height:18.7pt;z-index:2517975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" filled="f" stroked="f" strokeweight=".5pt">
                      <v:textbox>
                        <w:txbxContent>
                          <w:p w14:paraId="676E823D" w14:textId="77777777" w:rsidR="00CD332A" w:rsidRPr="009920E0" w:rsidRDefault="00CD332A" w:rsidP="00CD332A">
                            <w:pP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218" behindDoc="0" locked="0" layoutInCell="1" allowOverlap="1" wp14:anchorId="4457A34E" wp14:editId="4A32200A">
                      <wp:simplePos x="0" y="0"/>
                      <wp:positionH relativeFrom="column">
                        <wp:posOffset>812556</wp:posOffset>
                      </wp:positionH>
                      <wp:positionV relativeFrom="paragraph">
                        <wp:posOffset>274655</wp:posOffset>
                      </wp:positionV>
                      <wp:extent cx="310515" cy="197485"/>
                      <wp:effectExtent l="0" t="0" r="0" b="0"/>
                      <wp:wrapNone/>
                      <wp:docPr id="205995765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4C02EC0" w14:textId="77777777" w:rsidR="00CD332A" w:rsidRPr="009920E0" w:rsidRDefault="00CD332A" w:rsidP="00CD332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回留学生による日本語スピーチコンテスト幹事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57A34E" id="_x0000_s1037" type="#_x0000_t202" style="position:absolute;left:0;text-align:left;margin-left:64pt;margin-top:21.65pt;width:24.45pt;height:15.55pt;z-index:2517832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" filled="f" stroked="f">
                      <v:textbox style="mso-fit-shape-to-text:t">
                        <w:txbxContent>
                          <w:p w14:paraId="34C02EC0" w14:textId="77777777" w:rsidR="00CD332A" w:rsidRPr="009920E0" w:rsidRDefault="00CD332A" w:rsidP="00CD332A">
                            <w:pP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回留学生による日本語スピーチコンテスト幹事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32A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62" behindDoc="0" locked="0" layoutInCell="1" allowOverlap="1" wp14:anchorId="350EFB90" wp14:editId="46167596">
                      <wp:simplePos x="0" y="0"/>
                      <wp:positionH relativeFrom="column">
                        <wp:posOffset>1347958</wp:posOffset>
                      </wp:positionH>
                      <wp:positionV relativeFrom="paragraph">
                        <wp:posOffset>1274900</wp:posOffset>
                      </wp:positionV>
                      <wp:extent cx="1769122" cy="789940"/>
                      <wp:effectExtent l="0" t="0" r="0" b="0"/>
                      <wp:wrapNone/>
                      <wp:docPr id="1684744056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7DF8BE1" w14:textId="77777777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343-0818 </w:t>
                                  </w: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埼玉県越谷市越ヶ谷本町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8-17</w:t>
                                  </w:r>
                                </w:p>
                                <w:p w14:paraId="060632F9" w14:textId="77777777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070-3614-8809</w:t>
                                  </w:r>
                                </w:p>
                                <w:p w14:paraId="36DE3414" w14:textId="37B4C18F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="004B1814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50EFB90" id="_x0000_s1039" type="#_x0000_t202" style="position:absolute;left:0;text-align:left;margin-left:106.15pt;margin-top:100.4pt;width:139.3pt;height:62.2pt;z-index:2518405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" filled="f" stroked="f">
                      <v:textbox style="mso-fit-shape-to-text:t">
                        <w:txbxContent>
                          <w:p w14:paraId="67DF8BE1" w14:textId="77777777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343-0818 </w:t>
                            </w: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埼玉県越谷市越ヶ谷本町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8-17</w:t>
                            </w:r>
                          </w:p>
                          <w:p w14:paraId="060632F9" w14:textId="77777777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070-3614-8809</w:t>
                            </w:r>
                          </w:p>
                          <w:p w14:paraId="36DE3414" w14:textId="37B4C18F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4B1814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w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32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90" behindDoc="0" locked="0" layoutInCell="1" allowOverlap="1" wp14:anchorId="32AAE6DA" wp14:editId="42E70880">
                      <wp:simplePos x="0" y="0"/>
                      <wp:positionH relativeFrom="column">
                        <wp:posOffset>1416099</wp:posOffset>
                      </wp:positionH>
                      <wp:positionV relativeFrom="paragraph">
                        <wp:posOffset>741522</wp:posOffset>
                      </wp:positionV>
                      <wp:extent cx="1529715" cy="388620"/>
                      <wp:effectExtent l="0" t="0" r="0" b="0"/>
                      <wp:wrapNone/>
                      <wp:docPr id="1897327834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C8A4159" w14:textId="77777777" w:rsidR="00CD332A" w:rsidRPr="00155D41" w:rsidRDefault="00CD332A" w:rsidP="00CD332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向井  悠人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AE6DA" id="_x0000_s1040" type="#_x0000_t202" style="position:absolute;left:0;text-align:left;margin-left:111.5pt;margin-top:58.4pt;width:120.45pt;height:30.6pt;z-index:25181189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" filled="f" stroked="f">
                      <v:textbox>
                        <w:txbxContent>
                          <w:p w14:paraId="7C8A4159" w14:textId="77777777" w:rsidR="00CD332A" w:rsidRPr="00155D41" w:rsidRDefault="00CD332A" w:rsidP="00CD332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向井  悠人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32A">
              <w:rPr>
                <w:noProof/>
              </w:rPr>
              <w:drawing>
                <wp:anchor distT="0" distB="0" distL="114300" distR="114300" simplePos="0" relativeHeight="251768882" behindDoc="0" locked="0" layoutInCell="1" allowOverlap="1" wp14:anchorId="394AA3D5" wp14:editId="62A547BD">
                  <wp:simplePos x="0" y="0"/>
                  <wp:positionH relativeFrom="column">
                    <wp:posOffset>579120</wp:posOffset>
                  </wp:positionH>
                  <wp:positionV relativeFrom="paragraph">
                    <wp:posOffset>752231</wp:posOffset>
                  </wp:positionV>
                  <wp:extent cx="630800" cy="630800"/>
                  <wp:effectExtent l="0" t="0" r="4445" b="4445"/>
                  <wp:wrapNone/>
                  <wp:docPr id="1412665232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1978"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98" behindDoc="0" locked="0" layoutInCell="1" allowOverlap="1" wp14:anchorId="77D60788" wp14:editId="69DC562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251409" cy="1968611"/>
                      <wp:effectExtent l="38100" t="0" r="28575" b="0"/>
                      <wp:wrapNone/>
                      <wp:docPr id="40333708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2036046400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65013493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746105949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884091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07922660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6410946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0047295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3435712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6155373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264326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8616315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4359946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32825778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1804582656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78681496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54670864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9618547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01149874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9315481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53283417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0E3759" id="グラフィックス 184" o:spid="_x0000_s1026" style="position:absolute;margin-left:-.25pt;margin-top:.4pt;width:19.8pt;height:155pt;z-index:251726898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5159" w:type="dxa"/>
          </w:tcPr>
          <w:p w14:paraId="3FC0B761" w14:textId="74133D4E" w:rsidR="00FC2E56" w:rsidRPr="00FC2E56" w:rsidRDefault="00451E6E" w:rsidP="006C7E02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546" behindDoc="0" locked="0" layoutInCell="1" allowOverlap="1" wp14:anchorId="56FBB897" wp14:editId="74BC22D5">
                      <wp:simplePos x="0" y="0"/>
                      <wp:positionH relativeFrom="column">
                        <wp:posOffset>1354455</wp:posOffset>
                      </wp:positionH>
                      <wp:positionV relativeFrom="paragraph">
                        <wp:posOffset>1275510</wp:posOffset>
                      </wp:positionV>
                      <wp:extent cx="1769122" cy="789940"/>
                      <wp:effectExtent l="0" t="0" r="0" b="0"/>
                      <wp:wrapNone/>
                      <wp:docPr id="1651607955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DFF9987" w14:textId="77777777" w:rsidR="00155D41" w:rsidRPr="00155D41" w:rsidRDefault="00155D41" w:rsidP="00155D41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343-0818 </w:t>
                                  </w: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埼玉県越谷市越ヶ谷本町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8-17</w:t>
                                  </w:r>
                                </w:p>
                                <w:p w14:paraId="61B19C65" w14:textId="77777777" w:rsidR="00155D41" w:rsidRPr="00155D41" w:rsidRDefault="00155D41" w:rsidP="00155D41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070-3614-8809</w:t>
                                  </w:r>
                                </w:p>
                                <w:p w14:paraId="75C9AC0D" w14:textId="30A5F8FA" w:rsidR="00155D41" w:rsidRPr="00155D41" w:rsidRDefault="00155D41" w:rsidP="00155D41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="004B1814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FBB897" id="_x0000_s1041" type="#_x0000_t202" style="position:absolute;left:0;text-align:left;margin-left:106.65pt;margin-top:100.45pt;width:139.3pt;height:62.2pt;z-index:2517545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" filled="f" stroked="f">
                      <v:textbox style="mso-fit-shape-to-text:t">
                        <w:txbxContent>
                          <w:p w14:paraId="4DFF9987" w14:textId="77777777" w:rsidR="00155D41" w:rsidRPr="00155D41" w:rsidRDefault="00155D41" w:rsidP="00155D41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343-0818 </w:t>
                            </w: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埼玉県越谷市越ヶ谷本町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8-17</w:t>
                            </w:r>
                          </w:p>
                          <w:p w14:paraId="61B19C65" w14:textId="77777777" w:rsidR="00155D41" w:rsidRPr="00155D41" w:rsidRDefault="00155D41" w:rsidP="00155D41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070-3614-8809</w:t>
                            </w:r>
                          </w:p>
                          <w:p w14:paraId="75C9AC0D" w14:textId="30A5F8FA" w:rsidR="00155D41" w:rsidRPr="00155D41" w:rsidRDefault="00155D41" w:rsidP="00155D41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4B1814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w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98" behindDoc="0" locked="0" layoutInCell="1" allowOverlap="1" wp14:anchorId="586EE37F" wp14:editId="5F51DB63">
                      <wp:simplePos x="0" y="0"/>
                      <wp:positionH relativeFrom="column">
                        <wp:posOffset>1426026</wp:posOffset>
                      </wp:positionH>
                      <wp:positionV relativeFrom="paragraph">
                        <wp:posOffset>1038082</wp:posOffset>
                      </wp:positionV>
                      <wp:extent cx="1010264" cy="234315"/>
                      <wp:effectExtent l="0" t="0" r="0" b="0"/>
                      <wp:wrapNone/>
                      <wp:docPr id="1197395522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264" cy="2343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E4756B2" w14:textId="77777777" w:rsidR="00155D41" w:rsidRPr="00451E6E" w:rsidRDefault="00155D41" w:rsidP="00155D41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 w:rsidRPr="00451E6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Mukai Yuto</w:t>
                                  </w:r>
                                </w:p>
                                <w:p w14:paraId="7C60A187" w14:textId="77777777" w:rsidR="00155D41" w:rsidRPr="00451E6E" w:rsidRDefault="00155D41"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EE37F" id="_x0000_s1042" type="#_x0000_t202" style="position:absolute;left:0;text-align:left;margin-left:112.3pt;margin-top:81.75pt;width:79.55pt;height:18.45pt;z-index:2517524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" filled="f" stroked="f">
                      <v:textbox>
                        <w:txbxContent>
                          <w:p w14:paraId="7E4756B2" w14:textId="77777777" w:rsidR="00155D41" w:rsidRPr="00451E6E" w:rsidRDefault="00155D41" w:rsidP="00155D41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451E6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Mukai Yuto</w:t>
                            </w:r>
                          </w:p>
                          <w:p w14:paraId="7C60A187" w14:textId="77777777" w:rsidR="00155D41" w:rsidRPr="00451E6E" w:rsidRDefault="00155D41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402" behindDoc="0" locked="0" layoutInCell="1" allowOverlap="1" wp14:anchorId="718098B7" wp14:editId="0049B465">
                      <wp:simplePos x="0" y="0"/>
                      <wp:positionH relativeFrom="column">
                        <wp:posOffset>2239687</wp:posOffset>
                      </wp:positionH>
                      <wp:positionV relativeFrom="paragraph">
                        <wp:posOffset>457200</wp:posOffset>
                      </wp:positionV>
                      <wp:extent cx="1027877" cy="227330"/>
                      <wp:effectExtent l="0" t="0" r="0" b="0"/>
                      <wp:wrapNone/>
                      <wp:docPr id="860605749" name="テキスト ボックス 8606057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7877" cy="2273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AE0040" w14:textId="77777777" w:rsidR="00155D41" w:rsidRPr="009920E0" w:rsidRDefault="00155D41" w:rsidP="00155D41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098B7" id="テキスト ボックス 860605749" o:spid="_x0000_s1041" type="#_x0000_t202" style="position:absolute;left:0;text-align:left;margin-left:176.35pt;margin-top:36pt;width:80.95pt;height:17.9pt;z-index:2517484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" filled="f" stroked="f" strokeweight=".5pt">
                      <v:textbox>
                        <w:txbxContent>
                          <w:p w14:paraId="6FAE0040" w14:textId="77777777" w:rsidR="00155D41" w:rsidRPr="009920E0" w:rsidRDefault="00155D41" w:rsidP="00155D41">
                            <w:pP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54" behindDoc="0" locked="0" layoutInCell="1" allowOverlap="1" wp14:anchorId="2D3B35B5" wp14:editId="49C2AA65">
                      <wp:simplePos x="0" y="0"/>
                      <wp:positionH relativeFrom="column">
                        <wp:posOffset>828278</wp:posOffset>
                      </wp:positionH>
                      <wp:positionV relativeFrom="paragraph">
                        <wp:posOffset>276783</wp:posOffset>
                      </wp:positionV>
                      <wp:extent cx="310515" cy="197485"/>
                      <wp:effectExtent l="0" t="0" r="0" b="0"/>
                      <wp:wrapNone/>
                      <wp:docPr id="2037188285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705B1FD" w14:textId="77777777" w:rsidR="00155D41" w:rsidRPr="009920E0" w:rsidRDefault="00155D41" w:rsidP="00155D41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回留学生による日本語スピーチコンテスト幹事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3B35B5" id="_x0000_s1044" type="#_x0000_t202" style="position:absolute;left:0;text-align:left;margin-left:65.2pt;margin-top:21.8pt;width:24.45pt;height:15.55pt;z-index:25174635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" filled="f" stroked="f">
                      <v:textbox style="mso-fit-shape-to-text:t">
                        <w:txbxContent>
                          <w:p w14:paraId="6705B1FD" w14:textId="77777777" w:rsidR="00155D41" w:rsidRPr="009920E0" w:rsidRDefault="00155D41" w:rsidP="00155D41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回留学生による日本語スピーチコンテスト幹事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9D3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50" behindDoc="0" locked="0" layoutInCell="1" allowOverlap="1" wp14:anchorId="654D88CB" wp14:editId="0366CE01">
                      <wp:simplePos x="0" y="0"/>
                      <wp:positionH relativeFrom="column">
                        <wp:posOffset>1438910</wp:posOffset>
                      </wp:positionH>
                      <wp:positionV relativeFrom="paragraph">
                        <wp:posOffset>743878</wp:posOffset>
                      </wp:positionV>
                      <wp:extent cx="1529715" cy="388620"/>
                      <wp:effectExtent l="0" t="0" r="0" b="0"/>
                      <wp:wrapNone/>
                      <wp:docPr id="332503406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F72D18D" w14:textId="77777777" w:rsidR="00155D41" w:rsidRPr="00155D41" w:rsidRDefault="00155D41" w:rsidP="00155D41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向井  悠人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D88CB" id="_x0000_s1045" type="#_x0000_t202" style="position:absolute;left:0;text-align:left;margin-left:113.3pt;margin-top:58.55pt;width:120.45pt;height:30.6pt;z-index:25175045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" filled="f" stroked="f">
                      <v:textbox>
                        <w:txbxContent>
                          <w:p w14:paraId="1F72D18D" w14:textId="77777777" w:rsidR="00155D41" w:rsidRPr="00155D41" w:rsidRDefault="00155D41" w:rsidP="00155D41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向井  悠人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5D41">
              <w:rPr>
                <w:noProof/>
              </w:rPr>
              <w:drawing>
                <wp:anchor distT="0" distB="0" distL="114300" distR="114300" simplePos="0" relativeHeight="251744306" behindDoc="0" locked="0" layoutInCell="1" allowOverlap="1" wp14:anchorId="6DA8CFF7" wp14:editId="05E5AB03">
                  <wp:simplePos x="0" y="0"/>
                  <wp:positionH relativeFrom="column">
                    <wp:posOffset>546295</wp:posOffset>
                  </wp:positionH>
                  <wp:positionV relativeFrom="paragraph">
                    <wp:posOffset>754527</wp:posOffset>
                  </wp:positionV>
                  <wp:extent cx="629227" cy="629227"/>
                  <wp:effectExtent l="0" t="0" r="6350" b="6350"/>
                  <wp:wrapNone/>
                  <wp:docPr id="690096073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1" cy="637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1978"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50" behindDoc="0" locked="0" layoutInCell="1" allowOverlap="1" wp14:anchorId="58AE2B32" wp14:editId="3ACF148E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5080</wp:posOffset>
                      </wp:positionV>
                      <wp:extent cx="251409" cy="1968611"/>
                      <wp:effectExtent l="38100" t="0" r="28575" b="0"/>
                      <wp:wrapNone/>
                      <wp:docPr id="1982726062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1351479259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03525268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1695624194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3245261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0738675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7210617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804090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2593281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8533636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4291106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1216762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5097297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40432628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1271128942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08648480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93663548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2109010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46021037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75410976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05661353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D5E1A4" id="グラフィックス 184" o:spid="_x0000_s1026" style="position:absolute;margin-left:.2pt;margin-top:.4pt;width:19.8pt;height:155pt;z-index:251724850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</w:tr>
      <w:tr w:rsidR="003B7289" w:rsidRPr="00FC2E56" w14:paraId="52BB6AA7" w14:textId="77777777">
        <w:trPr>
          <w:cantSplit/>
          <w:trHeight w:hRule="exact" w:val="3118"/>
        </w:trPr>
        <w:tc>
          <w:tcPr>
            <w:tcW w:w="5159" w:type="dxa"/>
          </w:tcPr>
          <w:p w14:paraId="60F1D006" w14:textId="02E54064" w:rsidR="003B7289" w:rsidRPr="00FC2E56" w:rsidRDefault="00451E6E" w:rsidP="003B7289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610" behindDoc="0" locked="0" layoutInCell="1" allowOverlap="1" wp14:anchorId="774F87FF" wp14:editId="513D5F67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1327785</wp:posOffset>
                      </wp:positionV>
                      <wp:extent cx="1769110" cy="789940"/>
                      <wp:effectExtent l="0" t="0" r="0" b="0"/>
                      <wp:wrapNone/>
                      <wp:docPr id="338413451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10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01F7BAD" w14:textId="77777777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343-0818 </w:t>
                                  </w: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埼玉県越谷市越ヶ谷本町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8-17</w:t>
                                  </w:r>
                                </w:p>
                                <w:p w14:paraId="42D869D9" w14:textId="77777777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070-3614-8809</w:t>
                                  </w:r>
                                </w:p>
                                <w:p w14:paraId="0361870C" w14:textId="384730F3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="004B1814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4F87FF" id="_x0000_s1046" type="#_x0000_t202" style="position:absolute;left:0;text-align:left;margin-left:103.2pt;margin-top:104.55pt;width:139.3pt;height:62.2pt;z-index:2518426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" filled="f" stroked="f">
                      <v:textbox style="mso-fit-shape-to-text:t">
                        <w:txbxContent>
                          <w:p w14:paraId="301F7BAD" w14:textId="77777777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343-0818 </w:t>
                            </w: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埼玉県越谷市越ヶ谷本町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8-17</w:t>
                            </w:r>
                          </w:p>
                          <w:p w14:paraId="42D869D9" w14:textId="77777777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070-3614-8809</w:t>
                            </w:r>
                          </w:p>
                          <w:p w14:paraId="0361870C" w14:textId="384730F3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4B1814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w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74" behindDoc="0" locked="0" layoutInCell="1" allowOverlap="1" wp14:anchorId="4C196F13" wp14:editId="155E6115">
                      <wp:simplePos x="0" y="0"/>
                      <wp:positionH relativeFrom="column">
                        <wp:posOffset>1413100</wp:posOffset>
                      </wp:positionH>
                      <wp:positionV relativeFrom="paragraph">
                        <wp:posOffset>1108177</wp:posOffset>
                      </wp:positionV>
                      <wp:extent cx="938223" cy="239756"/>
                      <wp:effectExtent l="0" t="0" r="0" b="0"/>
                      <wp:wrapNone/>
                      <wp:docPr id="1866263764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23" cy="23975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135CCCA" w14:textId="77777777" w:rsidR="00CD332A" w:rsidRPr="00451E6E" w:rsidRDefault="00CD332A" w:rsidP="00CD332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 w:rsidRPr="00451E6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Mukai Yuto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96F13" id="_x0000_s1047" type="#_x0000_t202" style="position:absolute;left:0;text-align:left;margin-left:111.25pt;margin-top:87.25pt;width:73.9pt;height:18.9pt;z-index:25182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" filled="f" stroked="f">
                      <v:textbox>
                        <w:txbxContent>
                          <w:p w14:paraId="1135CCCA" w14:textId="77777777" w:rsidR="00CD332A" w:rsidRPr="00451E6E" w:rsidRDefault="00CD332A" w:rsidP="00CD332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451E6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Mukai Yuto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602" behindDoc="0" locked="0" layoutInCell="1" allowOverlap="1" wp14:anchorId="555C6E20" wp14:editId="0FC3D281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529004</wp:posOffset>
                      </wp:positionV>
                      <wp:extent cx="1042901" cy="241160"/>
                      <wp:effectExtent l="0" t="0" r="0" b="0"/>
                      <wp:wrapNone/>
                      <wp:docPr id="1017329399" name="テキスト ボックス 1017329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2901" cy="241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8AA474" w14:textId="77777777" w:rsidR="00CD332A" w:rsidRPr="009920E0" w:rsidRDefault="00CD332A" w:rsidP="00CD332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C6E20" id="テキスト ボックス 1017329399" o:spid="_x0000_s1046" type="#_x0000_t202" style="position:absolute;left:0;text-align:left;margin-left:177.4pt;margin-top:41.65pt;width:82.1pt;height:19pt;z-index:2517996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" filled="f" stroked="f" strokeweight=".5pt">
                      <v:textbox>
                        <w:txbxContent>
                          <w:p w14:paraId="638AA474" w14:textId="77777777" w:rsidR="00CD332A" w:rsidRPr="009920E0" w:rsidRDefault="00CD332A" w:rsidP="00CD332A">
                            <w:pP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66" behindDoc="0" locked="0" layoutInCell="1" allowOverlap="1" wp14:anchorId="734E632C" wp14:editId="7A1D10BA">
                      <wp:simplePos x="0" y="0"/>
                      <wp:positionH relativeFrom="column">
                        <wp:posOffset>848605</wp:posOffset>
                      </wp:positionH>
                      <wp:positionV relativeFrom="paragraph">
                        <wp:posOffset>350486</wp:posOffset>
                      </wp:positionV>
                      <wp:extent cx="310515" cy="197485"/>
                      <wp:effectExtent l="0" t="0" r="0" b="0"/>
                      <wp:wrapNone/>
                      <wp:docPr id="1825887197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5223337" w14:textId="77777777" w:rsidR="00CD332A" w:rsidRPr="009920E0" w:rsidRDefault="00CD332A" w:rsidP="00CD332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回留学生による日本語スピーチコンテスト幹事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4E632C" id="_x0000_s1049" type="#_x0000_t202" style="position:absolute;left:0;text-align:left;margin-left:66.8pt;margin-top:27.6pt;width:24.45pt;height:15.55pt;z-index:25178526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" filled="f" stroked="f">
                      <v:textbox style="mso-fit-shape-to-text:t">
                        <w:txbxContent>
                          <w:p w14:paraId="15223337" w14:textId="77777777" w:rsidR="00CD332A" w:rsidRPr="009920E0" w:rsidRDefault="00CD332A" w:rsidP="00CD332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回留学生による日本語スピーチコンテスト幹事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32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938" behindDoc="0" locked="0" layoutInCell="1" allowOverlap="1" wp14:anchorId="0C92EBB5" wp14:editId="45D8FA38">
                      <wp:simplePos x="0" y="0"/>
                      <wp:positionH relativeFrom="column">
                        <wp:posOffset>1413461</wp:posOffset>
                      </wp:positionH>
                      <wp:positionV relativeFrom="paragraph">
                        <wp:posOffset>818173</wp:posOffset>
                      </wp:positionV>
                      <wp:extent cx="1529715" cy="388620"/>
                      <wp:effectExtent l="0" t="0" r="0" b="0"/>
                      <wp:wrapNone/>
                      <wp:docPr id="743000320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F3532C0" w14:textId="77777777" w:rsidR="00CD332A" w:rsidRPr="00155D41" w:rsidRDefault="00CD332A" w:rsidP="00CD332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向井  悠人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2EBB5" id="_x0000_s1050" type="#_x0000_t202" style="position:absolute;left:0;text-align:left;margin-left:111.3pt;margin-top:64.4pt;width:120.45pt;height:30.6pt;z-index:25181393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" filled="f" stroked="f">
                      <v:textbox>
                        <w:txbxContent>
                          <w:p w14:paraId="6F3532C0" w14:textId="77777777" w:rsidR="00CD332A" w:rsidRPr="00155D41" w:rsidRDefault="00CD332A" w:rsidP="00CD332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向井  悠人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32A">
              <w:rPr>
                <w:noProof/>
              </w:rPr>
              <w:drawing>
                <wp:anchor distT="0" distB="0" distL="114300" distR="114300" simplePos="0" relativeHeight="251770930" behindDoc="0" locked="0" layoutInCell="1" allowOverlap="1" wp14:anchorId="4977AE78" wp14:editId="465A5571">
                  <wp:simplePos x="0" y="0"/>
                  <wp:positionH relativeFrom="column">
                    <wp:posOffset>579315</wp:posOffset>
                  </wp:positionH>
                  <wp:positionV relativeFrom="paragraph">
                    <wp:posOffset>821770</wp:posOffset>
                  </wp:positionV>
                  <wp:extent cx="630800" cy="630800"/>
                  <wp:effectExtent l="0" t="0" r="4445" b="4445"/>
                  <wp:wrapNone/>
                  <wp:docPr id="1793006370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1978"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946" behindDoc="0" locked="0" layoutInCell="1" allowOverlap="1" wp14:anchorId="6BEA59E9" wp14:editId="369B1C9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251409" cy="1968611"/>
                      <wp:effectExtent l="38100" t="0" r="28575" b="0"/>
                      <wp:wrapNone/>
                      <wp:docPr id="1670947727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22644960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25624397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1476242224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5141806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088169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24514567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9037354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6354167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44710065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783657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4759528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1316535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330566849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1017556730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63119856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5681646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4855609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10633028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90547725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06403875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AA2D5D" id="グラフィックス 184" o:spid="_x0000_s1026" style="position:absolute;margin-left:-.25pt;margin-top:.35pt;width:19.8pt;height:155pt;z-index:251728946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5159" w:type="dxa"/>
          </w:tcPr>
          <w:p w14:paraId="37C66FCA" w14:textId="3AE46C82" w:rsidR="003B7289" w:rsidRPr="00FC2E56" w:rsidRDefault="00451E6E" w:rsidP="003B7289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58" behindDoc="0" locked="0" layoutInCell="1" allowOverlap="1" wp14:anchorId="05A960D3" wp14:editId="0B17C36D">
                      <wp:simplePos x="0" y="0"/>
                      <wp:positionH relativeFrom="column">
                        <wp:posOffset>1356360</wp:posOffset>
                      </wp:positionH>
                      <wp:positionV relativeFrom="paragraph">
                        <wp:posOffset>1300494</wp:posOffset>
                      </wp:positionV>
                      <wp:extent cx="1769122" cy="789940"/>
                      <wp:effectExtent l="0" t="0" r="0" b="0"/>
                      <wp:wrapNone/>
                      <wp:docPr id="1168225316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49CD4E2" w14:textId="77777777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343-0818 </w:t>
                                  </w: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埼玉県越谷市越ヶ谷本町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8-17</w:t>
                                  </w:r>
                                </w:p>
                                <w:p w14:paraId="4F9FC442" w14:textId="77777777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070-3614-8809</w:t>
                                  </w:r>
                                </w:p>
                                <w:p w14:paraId="3F38FE41" w14:textId="574D3822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="004B1814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A960D3" id="_x0000_s1051" type="#_x0000_t202" style="position:absolute;left:0;text-align:left;margin-left:106.8pt;margin-top:102.4pt;width:139.3pt;height:62.2pt;z-index:2518446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" filled="f" stroked="f">
                      <v:textbox style="mso-fit-shape-to-text:t">
                        <w:txbxContent>
                          <w:p w14:paraId="449CD4E2" w14:textId="77777777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343-0818 </w:t>
                            </w: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埼玉県越谷市越ヶ谷本町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8-17</w:t>
                            </w:r>
                          </w:p>
                          <w:p w14:paraId="4F9FC442" w14:textId="77777777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070-3614-8809</w:t>
                            </w:r>
                          </w:p>
                          <w:p w14:paraId="3F38FE41" w14:textId="574D3822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4B1814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w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322" behindDoc="0" locked="0" layoutInCell="1" allowOverlap="1" wp14:anchorId="56AB314E" wp14:editId="10BFA56F">
                      <wp:simplePos x="0" y="0"/>
                      <wp:positionH relativeFrom="column">
                        <wp:posOffset>1499768</wp:posOffset>
                      </wp:positionH>
                      <wp:positionV relativeFrom="paragraph">
                        <wp:posOffset>1056557</wp:posOffset>
                      </wp:positionV>
                      <wp:extent cx="871855" cy="291375"/>
                      <wp:effectExtent l="0" t="0" r="0" b="0"/>
                      <wp:wrapNone/>
                      <wp:docPr id="912432192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855" cy="2913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2B48299" w14:textId="77777777" w:rsidR="00CD332A" w:rsidRPr="00451E6E" w:rsidRDefault="00CD332A" w:rsidP="00CD332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 w:rsidRPr="00451E6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Mukai Yuto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B314E" id="_x0000_s1052" type="#_x0000_t202" style="position:absolute;left:0;text-align:left;margin-left:118.1pt;margin-top:83.2pt;width:68.65pt;height:22.95pt;z-index:2518303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" filled="f" stroked="f">
                      <v:textbox>
                        <w:txbxContent>
                          <w:p w14:paraId="32B48299" w14:textId="77777777" w:rsidR="00CD332A" w:rsidRPr="00451E6E" w:rsidRDefault="00CD332A" w:rsidP="00CD332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451E6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Mukai Yuto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50" behindDoc="0" locked="0" layoutInCell="1" allowOverlap="1" wp14:anchorId="797CE33C" wp14:editId="4BA93ACF">
                      <wp:simplePos x="0" y="0"/>
                      <wp:positionH relativeFrom="column">
                        <wp:posOffset>2233762</wp:posOffset>
                      </wp:positionH>
                      <wp:positionV relativeFrom="paragraph">
                        <wp:posOffset>516890</wp:posOffset>
                      </wp:positionV>
                      <wp:extent cx="997732" cy="241160"/>
                      <wp:effectExtent l="0" t="0" r="5715" b="635"/>
                      <wp:wrapNone/>
                      <wp:docPr id="1665401517" name="テキスト ボックス 1665401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7732" cy="241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925EF3" w14:textId="77777777" w:rsidR="00CD332A" w:rsidRPr="009920E0" w:rsidRDefault="00CD332A" w:rsidP="00CD332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CE33C" id="テキスト ボックス 1665401517" o:spid="_x0000_s1051" type="#_x0000_t202" style="position:absolute;left:0;text-align:left;margin-left:175.9pt;margin-top:40.7pt;width:78.55pt;height:19pt;z-index:2518016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" fillcolor="white [3201]" stroked="f" strokeweight=".5pt">
                      <v:textbox>
                        <w:txbxContent>
                          <w:p w14:paraId="5D925EF3" w14:textId="77777777" w:rsidR="00CD332A" w:rsidRPr="009920E0" w:rsidRDefault="00CD332A" w:rsidP="00CD332A">
                            <w:pP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62" behindDoc="0" locked="0" layoutInCell="1" allowOverlap="1" wp14:anchorId="19780F85" wp14:editId="737424D9">
                      <wp:simplePos x="0" y="0"/>
                      <wp:positionH relativeFrom="column">
                        <wp:posOffset>833001</wp:posOffset>
                      </wp:positionH>
                      <wp:positionV relativeFrom="paragraph">
                        <wp:posOffset>347345</wp:posOffset>
                      </wp:positionV>
                      <wp:extent cx="310515" cy="197485"/>
                      <wp:effectExtent l="0" t="0" r="0" b="0"/>
                      <wp:wrapNone/>
                      <wp:docPr id="1370791411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4D159DD" w14:textId="77777777" w:rsidR="00CD332A" w:rsidRPr="009920E0" w:rsidRDefault="00CD332A" w:rsidP="00CD332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回留学生による日本語スピーチコンテスト幹事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80F85" id="_x0000_s1054" type="#_x0000_t202" style="position:absolute;left:0;text-align:left;margin-left:65.6pt;margin-top:27.35pt;width:24.45pt;height:15.55pt;z-index:25178936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" filled="f" stroked="f">
                      <v:textbox style="mso-fit-shape-to-text:t">
                        <w:txbxContent>
                          <w:p w14:paraId="14D159DD" w14:textId="77777777" w:rsidR="00CD332A" w:rsidRPr="009920E0" w:rsidRDefault="00CD332A" w:rsidP="00CD332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回留学生による日本語スピーチコンテスト幹事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32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86" behindDoc="0" locked="0" layoutInCell="1" allowOverlap="1" wp14:anchorId="13C18527" wp14:editId="15F6E4B7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767758</wp:posOffset>
                      </wp:positionV>
                      <wp:extent cx="1529715" cy="388620"/>
                      <wp:effectExtent l="0" t="0" r="0" b="0"/>
                      <wp:wrapNone/>
                      <wp:docPr id="1840135670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DEF3C6D" w14:textId="77777777" w:rsidR="00CD332A" w:rsidRPr="00155D41" w:rsidRDefault="00CD332A" w:rsidP="00CD332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向井  悠人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18527" id="_x0000_s1055" type="#_x0000_t202" style="position:absolute;left:0;text-align:left;margin-left:118.5pt;margin-top:60.45pt;width:120.45pt;height:30.6pt;z-index:25181598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" filled="f" stroked="f">
                      <v:textbox>
                        <w:txbxContent>
                          <w:p w14:paraId="7DEF3C6D" w14:textId="77777777" w:rsidR="00CD332A" w:rsidRPr="00155D41" w:rsidRDefault="00CD332A" w:rsidP="00CD332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向井  悠人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32A">
              <w:rPr>
                <w:noProof/>
              </w:rPr>
              <w:drawing>
                <wp:anchor distT="0" distB="0" distL="114300" distR="114300" simplePos="0" relativeHeight="251777074" behindDoc="0" locked="0" layoutInCell="1" allowOverlap="1" wp14:anchorId="1F88827F" wp14:editId="2BCA3F9D">
                  <wp:simplePos x="0" y="0"/>
                  <wp:positionH relativeFrom="column">
                    <wp:posOffset>572330</wp:posOffset>
                  </wp:positionH>
                  <wp:positionV relativeFrom="paragraph">
                    <wp:posOffset>754469</wp:posOffset>
                  </wp:positionV>
                  <wp:extent cx="630800" cy="630800"/>
                  <wp:effectExtent l="0" t="0" r="4445" b="4445"/>
                  <wp:wrapNone/>
                  <wp:docPr id="1725753373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1978"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94" behindDoc="0" locked="0" layoutInCell="1" allowOverlap="1" wp14:anchorId="1C9481C5" wp14:editId="7DEA1468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4445</wp:posOffset>
                      </wp:positionV>
                      <wp:extent cx="251409" cy="1968611"/>
                      <wp:effectExtent l="38100" t="0" r="28575" b="0"/>
                      <wp:wrapNone/>
                      <wp:docPr id="1604409735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1909467792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23740609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669290594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8868259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0272393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7121605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9857641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7261712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2323809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157270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8180770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2103234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28635185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1523565293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8914470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11142711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20569858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2742180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31720351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2485008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5452CB" id="グラフィックス 184" o:spid="_x0000_s1026" style="position:absolute;margin-left:.2pt;margin-top:.35pt;width:19.8pt;height:155pt;z-index:251730994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</w:tr>
      <w:tr w:rsidR="003B7289" w:rsidRPr="00FC2E56" w14:paraId="68F25A3B" w14:textId="77777777">
        <w:trPr>
          <w:cantSplit/>
          <w:trHeight w:hRule="exact" w:val="3118"/>
        </w:trPr>
        <w:tc>
          <w:tcPr>
            <w:tcW w:w="5159" w:type="dxa"/>
          </w:tcPr>
          <w:p w14:paraId="7AF77370" w14:textId="17BE6B9E" w:rsidR="003B7289" w:rsidRPr="00FC2E56" w:rsidRDefault="006C1922" w:rsidP="00DE33F0">
            <w:pPr>
              <w:ind w:right="129"/>
              <w:rPr>
                <w:rFonts w:ascii="Yu Gothic" w:eastAsia="Yu Gothic" w:hAnsi="Yu Gothic"/>
              </w:rPr>
            </w:pP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70" behindDoc="0" locked="0" layoutInCell="1" allowOverlap="1" wp14:anchorId="27AA3B07" wp14:editId="7E366C3D">
                      <wp:simplePos x="0" y="0"/>
                      <wp:positionH relativeFrom="column">
                        <wp:posOffset>1478722</wp:posOffset>
                      </wp:positionH>
                      <wp:positionV relativeFrom="paragraph">
                        <wp:posOffset>1051088</wp:posOffset>
                      </wp:positionV>
                      <wp:extent cx="871855" cy="285001"/>
                      <wp:effectExtent l="0" t="0" r="0" b="0"/>
                      <wp:wrapNone/>
                      <wp:docPr id="2068470891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855" cy="2850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6AC6D85" w14:textId="77777777" w:rsidR="00CD332A" w:rsidRPr="00451E6E" w:rsidRDefault="00CD332A" w:rsidP="00CD332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 w:rsidRPr="00451E6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Mukai Yuto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A3B07" id="_x0000_s1056" type="#_x0000_t202" style="position:absolute;left:0;text-align:left;margin-left:116.45pt;margin-top:82.75pt;width:68.65pt;height:22.45pt;z-index:2518323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" filled="f" stroked="f">
                      <v:textbox>
                        <w:txbxContent>
                          <w:p w14:paraId="76AC6D85" w14:textId="77777777" w:rsidR="00CD332A" w:rsidRPr="00451E6E" w:rsidRDefault="00CD332A" w:rsidP="00CD332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451E6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Mukai Yuto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98" behindDoc="0" locked="0" layoutInCell="1" allowOverlap="1" wp14:anchorId="03673518" wp14:editId="4706313F">
                      <wp:simplePos x="0" y="0"/>
                      <wp:positionH relativeFrom="column">
                        <wp:posOffset>2244990</wp:posOffset>
                      </wp:positionH>
                      <wp:positionV relativeFrom="paragraph">
                        <wp:posOffset>489837</wp:posOffset>
                      </wp:positionV>
                      <wp:extent cx="972561" cy="231112"/>
                      <wp:effectExtent l="0" t="0" r="5715" b="0"/>
                      <wp:wrapNone/>
                      <wp:docPr id="122258270" name="テキスト ボックス 122258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2561" cy="2311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874C6C" w14:textId="77777777" w:rsidR="00CD332A" w:rsidRPr="009920E0" w:rsidRDefault="00CD332A" w:rsidP="00CD332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73518" id="テキスト ボックス 122258270" o:spid="_x0000_s1056" type="#_x0000_t202" style="position:absolute;left:0;text-align:left;margin-left:176.75pt;margin-top:38.55pt;width:76.6pt;height:18.2pt;z-index:2518036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" fillcolor="white [3201]" stroked="f" strokeweight=".5pt">
                      <v:textbox>
                        <w:txbxContent>
                          <w:p w14:paraId="78874C6C" w14:textId="77777777" w:rsidR="00CD332A" w:rsidRPr="009920E0" w:rsidRDefault="00CD332A" w:rsidP="00CD332A">
                            <w:pP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314" behindDoc="0" locked="0" layoutInCell="1" allowOverlap="1" wp14:anchorId="6AF05C73" wp14:editId="73E9307B">
                      <wp:simplePos x="0" y="0"/>
                      <wp:positionH relativeFrom="column">
                        <wp:posOffset>855771</wp:posOffset>
                      </wp:positionH>
                      <wp:positionV relativeFrom="paragraph">
                        <wp:posOffset>302260</wp:posOffset>
                      </wp:positionV>
                      <wp:extent cx="310515" cy="197485"/>
                      <wp:effectExtent l="0" t="0" r="0" b="0"/>
                      <wp:wrapNone/>
                      <wp:docPr id="808300278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8FB205C" w14:textId="77777777" w:rsidR="00CD332A" w:rsidRPr="009920E0" w:rsidRDefault="00CD332A" w:rsidP="00CD332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回留学生による日本語スピーチコンテスト幹事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F05C73" id="_x0000_s1058" type="#_x0000_t202" style="position:absolute;left:0;text-align:left;margin-left:67.4pt;margin-top:23.8pt;width:24.45pt;height:15.55pt;z-index:2517873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" filled="f" stroked="f">
                      <v:textbox style="mso-fit-shape-to-text:t">
                        <w:txbxContent>
                          <w:p w14:paraId="38FB205C" w14:textId="77777777" w:rsidR="00CD332A" w:rsidRPr="009920E0" w:rsidRDefault="00CD332A" w:rsidP="00CD332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回留学生による日本語スピーチコンテスト幹事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32A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706" behindDoc="0" locked="0" layoutInCell="1" allowOverlap="1" wp14:anchorId="3EEB9394" wp14:editId="607F208E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1284077</wp:posOffset>
                      </wp:positionV>
                      <wp:extent cx="1769122" cy="789940"/>
                      <wp:effectExtent l="0" t="0" r="0" b="0"/>
                      <wp:wrapNone/>
                      <wp:docPr id="784635322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9E60F4C" w14:textId="77777777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343-0818 </w:t>
                                  </w: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埼玉県越谷市越ヶ谷本町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8-17</w:t>
                                  </w:r>
                                </w:p>
                                <w:p w14:paraId="29E5A3CA" w14:textId="77777777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070-3614-8809</w:t>
                                  </w:r>
                                </w:p>
                                <w:p w14:paraId="69C9334E" w14:textId="227BDD82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="004B1814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B9394" id="_x0000_s1059" type="#_x0000_t202" style="position:absolute;left:0;text-align:left;margin-left:103.35pt;margin-top:101.1pt;width:139.3pt;height:62.2pt;z-index:25184670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" filled="f" stroked="f">
                      <v:textbox style="mso-fit-shape-to-text:t">
                        <w:txbxContent>
                          <w:p w14:paraId="19E60F4C" w14:textId="77777777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343-0818 </w:t>
                            </w: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埼玉県越谷市越ヶ谷本町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8-17</w:t>
                            </w:r>
                          </w:p>
                          <w:p w14:paraId="29E5A3CA" w14:textId="77777777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070-3614-8809</w:t>
                            </w:r>
                          </w:p>
                          <w:p w14:paraId="69C9334E" w14:textId="227BDD82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4B1814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w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32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8034" behindDoc="0" locked="0" layoutInCell="1" allowOverlap="1" wp14:anchorId="30E7C195" wp14:editId="4868DF2E">
                      <wp:simplePos x="0" y="0"/>
                      <wp:positionH relativeFrom="column">
                        <wp:posOffset>1479648</wp:posOffset>
                      </wp:positionH>
                      <wp:positionV relativeFrom="paragraph">
                        <wp:posOffset>773723</wp:posOffset>
                      </wp:positionV>
                      <wp:extent cx="1529715" cy="388620"/>
                      <wp:effectExtent l="0" t="0" r="0" b="0"/>
                      <wp:wrapNone/>
                      <wp:docPr id="756052158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6FEE8AA" w14:textId="77777777" w:rsidR="00CD332A" w:rsidRPr="00155D41" w:rsidRDefault="00CD332A" w:rsidP="00CD332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向井  悠人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7C195" id="_x0000_s1060" type="#_x0000_t202" style="position:absolute;left:0;text-align:left;margin-left:116.5pt;margin-top:60.9pt;width:120.45pt;height:30.6pt;z-index:25181803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" filled="f" stroked="f">
                      <v:textbox>
                        <w:txbxContent>
                          <w:p w14:paraId="46FEE8AA" w14:textId="77777777" w:rsidR="00CD332A" w:rsidRPr="00155D41" w:rsidRDefault="00CD332A" w:rsidP="00CD332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向井  悠人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32A">
              <w:rPr>
                <w:noProof/>
              </w:rPr>
              <w:drawing>
                <wp:anchor distT="0" distB="0" distL="114300" distR="114300" simplePos="0" relativeHeight="251772978" behindDoc="0" locked="0" layoutInCell="1" allowOverlap="1" wp14:anchorId="412A0D00" wp14:editId="2365FCA5">
                  <wp:simplePos x="0" y="0"/>
                  <wp:positionH relativeFrom="column">
                    <wp:posOffset>579315</wp:posOffset>
                  </wp:positionH>
                  <wp:positionV relativeFrom="paragraph">
                    <wp:posOffset>751294</wp:posOffset>
                  </wp:positionV>
                  <wp:extent cx="630800" cy="630800"/>
                  <wp:effectExtent l="0" t="0" r="4445" b="4445"/>
                  <wp:wrapNone/>
                  <wp:docPr id="1491423279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1978"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3042" behindDoc="0" locked="0" layoutInCell="1" allowOverlap="1" wp14:anchorId="357E2D1E" wp14:editId="23EC180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251409" cy="1968611"/>
                      <wp:effectExtent l="38100" t="0" r="28575" b="0"/>
                      <wp:wrapNone/>
                      <wp:docPr id="1543063450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2082389572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51722365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1249350913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4076959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4643972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5009924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3548581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8102611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7101149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9034593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38808201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58813200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425087836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44088608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44051034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48198865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08529671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21826505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9396913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8259207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88C46C" id="グラフィックス 184" o:spid="_x0000_s1026" style="position:absolute;margin-left:-.25pt;margin-top:.25pt;width:19.8pt;height:155pt;z-index:251733042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5159" w:type="dxa"/>
          </w:tcPr>
          <w:p w14:paraId="021489AD" w14:textId="1C174257" w:rsidR="003B7289" w:rsidRPr="00FC2E56" w:rsidRDefault="00451E6E" w:rsidP="00DE33F0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54" behindDoc="0" locked="0" layoutInCell="1" allowOverlap="1" wp14:anchorId="3AD60143" wp14:editId="1BBDE7A8">
                      <wp:simplePos x="0" y="0"/>
                      <wp:positionH relativeFrom="column">
                        <wp:posOffset>1322705</wp:posOffset>
                      </wp:positionH>
                      <wp:positionV relativeFrom="paragraph">
                        <wp:posOffset>1290543</wp:posOffset>
                      </wp:positionV>
                      <wp:extent cx="1769122" cy="789940"/>
                      <wp:effectExtent l="0" t="0" r="0" b="0"/>
                      <wp:wrapNone/>
                      <wp:docPr id="1970669684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264DBB5" w14:textId="77777777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343-0818 </w:t>
                                  </w: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埼玉県越谷市越ヶ谷本町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8-17</w:t>
                                  </w:r>
                                </w:p>
                                <w:p w14:paraId="324D7ACF" w14:textId="77777777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070-3614-8809</w:t>
                                  </w:r>
                                </w:p>
                                <w:p w14:paraId="616D18AF" w14:textId="7389086C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="004B1814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D60143" id="_x0000_s1061" type="#_x0000_t202" style="position:absolute;left:0;text-align:left;margin-left:104.15pt;margin-top:101.6pt;width:139.3pt;height:62.2pt;z-index:2518487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" filled="f" stroked="f">
                      <v:textbox style="mso-fit-shape-to-text:t">
                        <w:txbxContent>
                          <w:p w14:paraId="4264DBB5" w14:textId="77777777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343-0818 </w:t>
                            </w: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埼玉県越谷市越ヶ谷本町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8-17</w:t>
                            </w:r>
                          </w:p>
                          <w:p w14:paraId="324D7ACF" w14:textId="77777777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070-3614-8809</w:t>
                            </w:r>
                          </w:p>
                          <w:p w14:paraId="616D18AF" w14:textId="7389086C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4B1814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w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418" behindDoc="0" locked="0" layoutInCell="1" allowOverlap="1" wp14:anchorId="26D3D8F0" wp14:editId="335C97E9">
                      <wp:simplePos x="0" y="0"/>
                      <wp:positionH relativeFrom="column">
                        <wp:posOffset>1462897</wp:posOffset>
                      </wp:positionH>
                      <wp:positionV relativeFrom="paragraph">
                        <wp:posOffset>1038163</wp:posOffset>
                      </wp:positionV>
                      <wp:extent cx="871855" cy="295633"/>
                      <wp:effectExtent l="0" t="0" r="0" b="0"/>
                      <wp:wrapNone/>
                      <wp:docPr id="1527020229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855" cy="2956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5F856E6" w14:textId="77777777" w:rsidR="00CD332A" w:rsidRPr="00451E6E" w:rsidRDefault="00CD332A" w:rsidP="00CD332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 w:rsidRPr="00451E6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Mukai Yuto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3D8F0" id="_x0000_s1062" type="#_x0000_t202" style="position:absolute;left:0;text-align:left;margin-left:115.2pt;margin-top:81.75pt;width:68.65pt;height:23.3pt;z-index:2518344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" filled="f" stroked="f">
                      <v:textbox>
                        <w:txbxContent>
                          <w:p w14:paraId="75F856E6" w14:textId="77777777" w:rsidR="00CD332A" w:rsidRPr="00451E6E" w:rsidRDefault="00CD332A" w:rsidP="00CD332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451E6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Mukai Yuto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746" behindDoc="0" locked="0" layoutInCell="1" allowOverlap="1" wp14:anchorId="139AFAF7" wp14:editId="323DCDAE">
                      <wp:simplePos x="0" y="0"/>
                      <wp:positionH relativeFrom="column">
                        <wp:posOffset>2163397</wp:posOffset>
                      </wp:positionH>
                      <wp:positionV relativeFrom="paragraph">
                        <wp:posOffset>516946</wp:posOffset>
                      </wp:positionV>
                      <wp:extent cx="997732" cy="231112"/>
                      <wp:effectExtent l="0" t="0" r="5715" b="0"/>
                      <wp:wrapNone/>
                      <wp:docPr id="1137861102" name="テキスト ボックス 1137861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7732" cy="2311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C87BCF" w14:textId="77777777" w:rsidR="00CD332A" w:rsidRPr="009920E0" w:rsidRDefault="00CD332A" w:rsidP="00CD332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AFAF7" id="テキスト ボックス 1137861102" o:spid="_x0000_s1061" type="#_x0000_t202" style="position:absolute;left:0;text-align:left;margin-left:170.35pt;margin-top:40.7pt;width:78.55pt;height:18.2pt;z-index:2518057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" fillcolor="white [3201]" stroked="f" strokeweight=".5pt">
                      <v:textbox>
                        <w:txbxContent>
                          <w:p w14:paraId="1BC87BCF" w14:textId="77777777" w:rsidR="00CD332A" w:rsidRPr="009920E0" w:rsidRDefault="00CD332A" w:rsidP="00CD332A">
                            <w:pP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410" behindDoc="0" locked="0" layoutInCell="1" allowOverlap="1" wp14:anchorId="7317A906" wp14:editId="1FB3F1CF">
                      <wp:simplePos x="0" y="0"/>
                      <wp:positionH relativeFrom="column">
                        <wp:posOffset>805396</wp:posOffset>
                      </wp:positionH>
                      <wp:positionV relativeFrom="paragraph">
                        <wp:posOffset>319294</wp:posOffset>
                      </wp:positionV>
                      <wp:extent cx="310515" cy="197485"/>
                      <wp:effectExtent l="0" t="0" r="0" b="0"/>
                      <wp:wrapNone/>
                      <wp:docPr id="415886840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6BEE4E0" w14:textId="77777777" w:rsidR="00CD332A" w:rsidRPr="009920E0" w:rsidRDefault="00CD332A" w:rsidP="00CD332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回留学生による日本語スピーチコンテスト幹事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17A906" id="_x0000_s1064" type="#_x0000_t202" style="position:absolute;left:0;text-align:left;margin-left:63.4pt;margin-top:25.15pt;width:24.45pt;height:15.55pt;z-index:25179141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" filled="f" stroked="f">
                      <v:textbox style="mso-fit-shape-to-text:t">
                        <w:txbxContent>
                          <w:p w14:paraId="46BEE4E0" w14:textId="77777777" w:rsidR="00CD332A" w:rsidRPr="009920E0" w:rsidRDefault="00CD332A" w:rsidP="00CD332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回留学生による日本語スピーチコンテスト幹事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32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82" behindDoc="0" locked="0" layoutInCell="1" allowOverlap="1" wp14:anchorId="53715A6B" wp14:editId="272DBF33">
                      <wp:simplePos x="0" y="0"/>
                      <wp:positionH relativeFrom="column">
                        <wp:posOffset>1460207</wp:posOffset>
                      </wp:positionH>
                      <wp:positionV relativeFrom="paragraph">
                        <wp:posOffset>772795</wp:posOffset>
                      </wp:positionV>
                      <wp:extent cx="1529715" cy="388620"/>
                      <wp:effectExtent l="0" t="0" r="0" b="0"/>
                      <wp:wrapNone/>
                      <wp:docPr id="1437500178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AC3FA7C" w14:textId="77777777" w:rsidR="00CD332A" w:rsidRPr="00155D41" w:rsidRDefault="00CD332A" w:rsidP="00CD332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向井  悠人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15A6B" id="_x0000_s1065" type="#_x0000_t202" style="position:absolute;left:0;text-align:left;margin-left:115pt;margin-top:60.85pt;width:120.45pt;height:30.6pt;z-index:25182008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" filled="f" stroked="f">
                      <v:textbox>
                        <w:txbxContent>
                          <w:p w14:paraId="1AC3FA7C" w14:textId="77777777" w:rsidR="00CD332A" w:rsidRPr="00155D41" w:rsidRDefault="00CD332A" w:rsidP="00CD332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向井  悠人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32A">
              <w:rPr>
                <w:noProof/>
              </w:rPr>
              <w:drawing>
                <wp:anchor distT="0" distB="0" distL="114300" distR="114300" simplePos="0" relativeHeight="251779122" behindDoc="0" locked="0" layoutInCell="1" allowOverlap="1" wp14:anchorId="0D16E68A" wp14:editId="68204C35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745588</wp:posOffset>
                  </wp:positionV>
                  <wp:extent cx="630800" cy="630800"/>
                  <wp:effectExtent l="0" t="0" r="4445" b="4445"/>
                  <wp:wrapNone/>
                  <wp:docPr id="2097580584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1978"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090" behindDoc="0" locked="0" layoutInCell="1" allowOverlap="1" wp14:anchorId="700961C2" wp14:editId="70B7BFA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3175</wp:posOffset>
                      </wp:positionV>
                      <wp:extent cx="251409" cy="1968611"/>
                      <wp:effectExtent l="38100" t="0" r="28575" b="0"/>
                      <wp:wrapNone/>
                      <wp:docPr id="363245752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2010235400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75729466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381896053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8331514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5785043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5566492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011328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642870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5223351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9035429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7225044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9261283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66410151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1839142830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5114492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30919911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44470284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7589393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21497973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5467150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6200CD" id="グラフィックス 184" o:spid="_x0000_s1026" style="position:absolute;margin-left:.2pt;margin-top:.25pt;width:19.8pt;height:155pt;z-index:251735090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</w:tr>
      <w:tr w:rsidR="006F45CA" w:rsidRPr="00FC2E56" w14:paraId="04502073" w14:textId="77777777" w:rsidTr="006636C8">
        <w:trPr>
          <w:cantSplit/>
          <w:trHeight w:hRule="exact" w:val="3118"/>
        </w:trPr>
        <w:tc>
          <w:tcPr>
            <w:tcW w:w="5159" w:type="dxa"/>
          </w:tcPr>
          <w:p w14:paraId="4295865A" w14:textId="070C660E" w:rsidR="006F45CA" w:rsidRPr="00FC2E56" w:rsidRDefault="00D762FE" w:rsidP="006636C8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77426" behindDoc="0" locked="0" layoutInCell="1" allowOverlap="1" wp14:anchorId="47544309" wp14:editId="496AECA3">
                      <wp:simplePos x="0" y="0"/>
                      <wp:positionH relativeFrom="column">
                        <wp:posOffset>2249624</wp:posOffset>
                      </wp:positionH>
                      <wp:positionV relativeFrom="paragraph">
                        <wp:posOffset>423907</wp:posOffset>
                      </wp:positionV>
                      <wp:extent cx="958627" cy="253553"/>
                      <wp:effectExtent l="0" t="0" r="0" b="635"/>
                      <wp:wrapNone/>
                      <wp:docPr id="133554881" name="テキスト ボックス 1335548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8627" cy="2535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AF15A7" w14:textId="77777777" w:rsidR="006F45CA" w:rsidRPr="009920E0" w:rsidRDefault="006F45CA" w:rsidP="006F45C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5443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33554881" o:spid="_x0000_s1066" type="#_x0000_t202" style="position:absolute;left:0;text-align:left;margin-left:177.15pt;margin-top:33.4pt;width:75.5pt;height:19.95pt;z-index:2518774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" fillcolor="white [3201]" stroked="f" strokeweight=".5pt">
                      <v:textbox>
                        <w:txbxContent>
                          <w:p w14:paraId="3BAF15A7" w14:textId="77777777" w:rsidR="006F45CA" w:rsidRPr="009920E0" w:rsidRDefault="006F45CA" w:rsidP="006F45C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402" behindDoc="0" locked="0" layoutInCell="1" allowOverlap="1" wp14:anchorId="59D81308" wp14:editId="4DBB4E00">
                      <wp:simplePos x="0" y="0"/>
                      <wp:positionH relativeFrom="column">
                        <wp:posOffset>654866</wp:posOffset>
                      </wp:positionH>
                      <wp:positionV relativeFrom="paragraph">
                        <wp:posOffset>232501</wp:posOffset>
                      </wp:positionV>
                      <wp:extent cx="310515" cy="197485"/>
                      <wp:effectExtent l="0" t="0" r="0" b="0"/>
                      <wp:wrapNone/>
                      <wp:docPr id="957653449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F975546" w14:textId="21B18A9F" w:rsidR="006F45CA" w:rsidRPr="009920E0" w:rsidRDefault="006F45CA" w:rsidP="006F45CA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</w:t>
                                  </w:r>
                                  <w:r w:rsidR="00D762FE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 xml:space="preserve">　渉外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81308" id="_x0000_s1067" type="#_x0000_t202" style="position:absolute;left:0;text-align:left;margin-left:51.55pt;margin-top:18.3pt;width:24.45pt;height:15.55pt;z-index:25187640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" filled="f" stroked="f">
                      <v:textbox style="mso-fit-shape-to-text:t">
                        <w:txbxContent>
                          <w:p w14:paraId="0F975546" w14:textId="21B18A9F" w:rsidR="006F45CA" w:rsidRPr="009920E0" w:rsidRDefault="006F45CA" w:rsidP="006F45CA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asciiTheme="minorEastAsia" w:hAnsiTheme="minor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</w:t>
                            </w:r>
                            <w:r w:rsidR="00D762FE"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　渉外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74" behindDoc="0" locked="0" layoutInCell="1" allowOverlap="1" wp14:anchorId="311E7EDC" wp14:editId="00B53437">
                      <wp:simplePos x="0" y="0"/>
                      <wp:positionH relativeFrom="column">
                        <wp:posOffset>1390978</wp:posOffset>
                      </wp:positionH>
                      <wp:positionV relativeFrom="paragraph">
                        <wp:posOffset>997483</wp:posOffset>
                      </wp:positionV>
                      <wp:extent cx="1569617" cy="228600"/>
                      <wp:effectExtent l="0" t="0" r="0" b="0"/>
                      <wp:wrapNone/>
                      <wp:docPr id="1359630017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9617" cy="228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EA6C9C4" w14:textId="13E2230C" w:rsidR="006F45CA" w:rsidRPr="00451E6E" w:rsidRDefault="00D762FE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 xml:space="preserve">Kim </w:t>
                                  </w:r>
                                  <w:proofErr w:type="spellStart"/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Yeonhu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E7EDC" id="_x0000_s1068" type="#_x0000_t202" style="position:absolute;left:0;text-align:left;margin-left:109.55pt;margin-top:78.55pt;width:123.6pt;height:18pt;z-index:2518794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" filled="f" stroked="f">
                      <v:textbox>
                        <w:txbxContent>
                          <w:p w14:paraId="6EA6C9C4" w14:textId="13E2230C" w:rsidR="006F45CA" w:rsidRPr="00451E6E" w:rsidRDefault="00D762FE" w:rsidP="006F45CA">
                            <w:pP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Kim </w:t>
                            </w:r>
                            <w:proofErr w:type="spellStart"/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>Yeonhu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50" behindDoc="0" locked="0" layoutInCell="1" allowOverlap="1" wp14:anchorId="3E1AA977" wp14:editId="1FE413EC">
                      <wp:simplePos x="0" y="0"/>
                      <wp:positionH relativeFrom="column">
                        <wp:posOffset>1387085</wp:posOffset>
                      </wp:positionH>
                      <wp:positionV relativeFrom="paragraph">
                        <wp:posOffset>721605</wp:posOffset>
                      </wp:positionV>
                      <wp:extent cx="1529715" cy="388620"/>
                      <wp:effectExtent l="0" t="0" r="0" b="0"/>
                      <wp:wrapNone/>
                      <wp:docPr id="927084789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6DE7C7D" w14:textId="5C9B000A" w:rsidR="006F45CA" w:rsidRPr="00451E6E" w:rsidRDefault="00D762FE" w:rsidP="006F45C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000000" w:themeColor="text1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D762FE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000000" w:themeColor="text1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金</w:t>
                                  </w:r>
                                  <w:r w:rsidRPr="00D762FE">
                                    <w:rPr>
                                      <w:rFonts w:eastAsiaTheme="minorHAnsi"/>
                                      <w:b/>
                                      <w:bCs/>
                                      <w:color w:val="000000" w:themeColor="text1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000000" w:themeColor="text1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延厚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AA977" id="_x0000_s1069" type="#_x0000_t202" style="position:absolute;left:0;text-align:left;margin-left:109.2pt;margin-top:56.8pt;width:120.45pt;height:30.6pt;z-index:25187845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" filled="f" stroked="f">
                      <v:textbox>
                        <w:txbxContent>
                          <w:p w14:paraId="46DE7C7D" w14:textId="5C9B000A" w:rsidR="006F45CA" w:rsidRPr="00451E6E" w:rsidRDefault="00D762FE" w:rsidP="006F45CA">
                            <w:pP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762FE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金</w:t>
                            </w:r>
                            <w:r w:rsidRPr="00D762FE"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延厚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98" behindDoc="0" locked="0" layoutInCell="1" allowOverlap="1" wp14:anchorId="0BDD0879" wp14:editId="399AC53A">
                      <wp:simplePos x="0" y="0"/>
                      <wp:positionH relativeFrom="column">
                        <wp:posOffset>1310836</wp:posOffset>
                      </wp:positionH>
                      <wp:positionV relativeFrom="paragraph">
                        <wp:posOffset>1219737</wp:posOffset>
                      </wp:positionV>
                      <wp:extent cx="1769122" cy="789940"/>
                      <wp:effectExtent l="0" t="0" r="0" b="0"/>
                      <wp:wrapNone/>
                      <wp:docPr id="221525624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05A9290" w14:textId="100AD91F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 w:rsidR="00D762FE"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179-0085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="00D762FE" w:rsidRPr="00D762FE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東京都練馬区早宮</w:t>
                                  </w:r>
                                  <w:r w:rsidR="00D762FE"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2-4-20</w:t>
                                  </w:r>
                                  <w:r w:rsidR="00D762FE" w:rsidRPr="00D762FE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サンパルレ</w:t>
                                  </w:r>
                                  <w:r w:rsidR="00D762FE"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303</w:t>
                                  </w:r>
                                  <w:r w:rsidR="00D762FE" w:rsidRPr="00D762FE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号</w:t>
                                  </w:r>
                                </w:p>
                                <w:p w14:paraId="0DB57F46" w14:textId="32131B6A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 w:rsidR="00D762FE" w:rsidRPr="00D762FE">
                                    <w:rPr>
                                      <w:rFonts w:ascii="Helvetica" w:hAnsi="Helvetica" w:cs="Helvetica"/>
                                      <w:kern w:val="0"/>
                                      <w:sz w:val="24"/>
                                    </w:rPr>
                                    <w:t xml:space="preserve"> </w:t>
                                  </w:r>
                                  <w:r w:rsidR="00D762FE"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090-7088-3987</w:t>
                                  </w:r>
                                </w:p>
                                <w:p w14:paraId="06E0558F" w14:textId="77777777" w:rsidR="006F45CA" w:rsidRPr="004B1814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wicspeechcontest2024@gmail.com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DD0879" id="_x0000_s1070" type="#_x0000_t202" style="position:absolute;left:0;text-align:left;margin-left:103.2pt;margin-top:96.05pt;width:139.3pt;height:62.2pt;z-index:25188049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" filled="f" stroked="f">
                      <v:textbox style="mso-fit-shape-to-text:t">
                        <w:txbxContent>
                          <w:p w14:paraId="605A9290" w14:textId="100AD91F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 w:rsidR="00D762FE"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179-0085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762FE" w:rsidRPr="00D762FE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東京都練馬区早宮</w:t>
                            </w:r>
                            <w:r w:rsidR="00D762FE"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2-4-20</w:t>
                            </w:r>
                            <w:r w:rsidR="00D762FE" w:rsidRPr="00D762FE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サンパルレ</w:t>
                            </w:r>
                            <w:r w:rsidR="00D762FE"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303</w:t>
                            </w:r>
                            <w:r w:rsidR="00D762FE" w:rsidRPr="00D762FE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号</w:t>
                            </w:r>
                          </w:p>
                          <w:p w14:paraId="0DB57F46" w14:textId="32131B6A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 w:rsidR="00D762FE" w:rsidRPr="00D762FE">
                              <w:rPr>
                                <w:rFonts w:ascii="Helvetica" w:hAnsi="Helvetica" w:cs="Helvetica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="00D762FE"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090-7088-3987</w:t>
                            </w:r>
                          </w:p>
                          <w:p w14:paraId="06E0558F" w14:textId="77777777" w:rsidR="006F45CA" w:rsidRPr="004B1814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wicspeechcontest2024@gmail.com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>
              <w:rPr>
                <w:noProof/>
              </w:rPr>
              <w:drawing>
                <wp:anchor distT="0" distB="0" distL="114300" distR="114300" simplePos="0" relativeHeight="251875378" behindDoc="0" locked="0" layoutInCell="1" allowOverlap="1" wp14:anchorId="018D0F8D" wp14:editId="1B9A40A8">
                  <wp:simplePos x="0" y="0"/>
                  <wp:positionH relativeFrom="column">
                    <wp:posOffset>579315</wp:posOffset>
                  </wp:positionH>
                  <wp:positionV relativeFrom="paragraph">
                    <wp:posOffset>726334</wp:posOffset>
                  </wp:positionV>
                  <wp:extent cx="630800" cy="630800"/>
                  <wp:effectExtent l="0" t="0" r="4445" b="4445"/>
                  <wp:wrapNone/>
                  <wp:docPr id="1230653448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45CA"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8994" behindDoc="0" locked="0" layoutInCell="1" allowOverlap="1" wp14:anchorId="07AF3BDC" wp14:editId="6898293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51409" cy="1968611"/>
                      <wp:effectExtent l="38100" t="0" r="28575" b="0"/>
                      <wp:wrapNone/>
                      <wp:docPr id="1530209691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2052921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73813462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1684402515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99783002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5286379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59663095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0449133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0683937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989088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7751764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91493778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1535713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4666509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1936172275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81734909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45432611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7347996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6342016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67649439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32082939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5EFD48" id="グラフィックス 184" o:spid="_x0000_s1026" style="position:absolute;margin-left:-.25pt;margin-top:.45pt;width:19.8pt;height:155pt;z-index:251858994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5159" w:type="dxa"/>
          </w:tcPr>
          <w:p w14:paraId="7D50155A" w14:textId="07BFB972" w:rsidR="006F45CA" w:rsidRPr="00FC2E56" w:rsidRDefault="00D762FE" w:rsidP="006636C8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210" behindDoc="0" locked="0" layoutInCell="1" allowOverlap="1" wp14:anchorId="345ADB8A" wp14:editId="25D7FE7E">
                      <wp:simplePos x="0" y="0"/>
                      <wp:positionH relativeFrom="column">
                        <wp:posOffset>662215</wp:posOffset>
                      </wp:positionH>
                      <wp:positionV relativeFrom="paragraph">
                        <wp:posOffset>207645</wp:posOffset>
                      </wp:positionV>
                      <wp:extent cx="310515" cy="197485"/>
                      <wp:effectExtent l="0" t="0" r="0" b="0"/>
                      <wp:wrapNone/>
                      <wp:docPr id="713091379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7383D4D" w14:textId="2C4D047A" w:rsidR="006F45CA" w:rsidRPr="009920E0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</w:t>
                                  </w:r>
                                  <w:r w:rsidR="00D762FE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 xml:space="preserve">　渉外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5ADB8A" id="_x0000_s1071" type="#_x0000_t202" style="position:absolute;left:0;text-align:left;margin-left:52.15pt;margin-top:16.35pt;width:24.45pt;height:15.55pt;z-index:25186821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" filled="f" stroked="f">
                      <v:textbox style="mso-fit-shape-to-text:t">
                        <w:txbxContent>
                          <w:p w14:paraId="27383D4D" w14:textId="2C4D047A" w:rsidR="006F45CA" w:rsidRPr="009920E0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</w:t>
                            </w:r>
                            <w:r w:rsidR="00D762FE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　渉外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1634" behindDoc="0" locked="0" layoutInCell="1" allowOverlap="1" wp14:anchorId="51DB2E66" wp14:editId="4064B562">
                      <wp:simplePos x="0" y="0"/>
                      <wp:positionH relativeFrom="column">
                        <wp:posOffset>1351371</wp:posOffset>
                      </wp:positionH>
                      <wp:positionV relativeFrom="paragraph">
                        <wp:posOffset>1229800</wp:posOffset>
                      </wp:positionV>
                      <wp:extent cx="1769122" cy="789940"/>
                      <wp:effectExtent l="0" t="0" r="0" b="0"/>
                      <wp:wrapNone/>
                      <wp:docPr id="1255330181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E08289A" w14:textId="77777777" w:rsidR="00D762FE" w:rsidRPr="00155D41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179-0085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東京都練馬区早宮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2-4-20</w:t>
                                  </w:r>
                                  <w:r w:rsidRPr="00D762FE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サンパルレ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303</w:t>
                                  </w:r>
                                  <w:r w:rsidRPr="00D762FE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号</w:t>
                                  </w:r>
                                </w:p>
                                <w:p w14:paraId="1A0AA0A5" w14:textId="77777777" w:rsidR="00D762FE" w:rsidRPr="00155D41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 w:rsidRPr="00D762FE">
                                    <w:rPr>
                                      <w:rFonts w:ascii="Helvetica" w:hAnsi="Helvetica" w:cs="Helvetica"/>
                                      <w:kern w:val="0"/>
                                      <w:sz w:val="24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090-7088-3987</w:t>
                                  </w:r>
                                </w:p>
                                <w:p w14:paraId="24C1A7CB" w14:textId="77777777" w:rsidR="00D762FE" w:rsidRPr="004B1814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wicspeechcontest2024@gmail.com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DB2E66" id="_x0000_s1072" type="#_x0000_t202" style="position:absolute;left:0;text-align:left;margin-left:106.4pt;margin-top:96.85pt;width:139.3pt;height:62.2pt;z-index:25197163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" filled="f" stroked="f">
                      <v:textbox style="mso-fit-shape-to-text:t">
                        <w:txbxContent>
                          <w:p w14:paraId="7E08289A" w14:textId="77777777" w:rsidR="00D762FE" w:rsidRPr="00155D41" w:rsidRDefault="00D762FE" w:rsidP="00D762FE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179-0085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東京都練馬区早宮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2-4-20</w:t>
                            </w:r>
                            <w:r w:rsidRPr="00D762FE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サンパルレ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303</w:t>
                            </w:r>
                            <w:r w:rsidRPr="00D762FE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号</w:t>
                            </w:r>
                          </w:p>
                          <w:p w14:paraId="1A0AA0A5" w14:textId="77777777" w:rsidR="00D762FE" w:rsidRPr="00155D41" w:rsidRDefault="00D762FE" w:rsidP="00D762FE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 w:rsidRPr="00D762FE">
                              <w:rPr>
                                <w:rFonts w:ascii="Helvetica" w:hAnsi="Helvetica" w:cs="Helvetica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090-7088-3987</w:t>
                            </w:r>
                          </w:p>
                          <w:p w14:paraId="24C1A7CB" w14:textId="77777777" w:rsidR="00D762FE" w:rsidRPr="004B1814" w:rsidRDefault="00D762FE" w:rsidP="00D762FE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wicspeechcontest2024@gmail.com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946" behindDoc="0" locked="0" layoutInCell="1" allowOverlap="1" wp14:anchorId="0B38BF94" wp14:editId="2DA11A51">
                      <wp:simplePos x="0" y="0"/>
                      <wp:positionH relativeFrom="column">
                        <wp:posOffset>1462897</wp:posOffset>
                      </wp:positionH>
                      <wp:positionV relativeFrom="paragraph">
                        <wp:posOffset>974867</wp:posOffset>
                      </wp:positionV>
                      <wp:extent cx="1356851" cy="276636"/>
                      <wp:effectExtent l="0" t="0" r="0" b="0"/>
                      <wp:wrapNone/>
                      <wp:docPr id="1110411079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6851" cy="2766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5E29F39" w14:textId="77777777" w:rsidR="00D762FE" w:rsidRPr="00451E6E" w:rsidRDefault="00D762FE" w:rsidP="00D762FE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 xml:space="preserve">Kim </w:t>
                                  </w:r>
                                  <w:proofErr w:type="spellStart"/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Yeonhu</w:t>
                                  </w:r>
                                  <w:proofErr w:type="spellEnd"/>
                                </w:p>
                                <w:p w14:paraId="420DA939" w14:textId="02E42817" w:rsidR="006F45CA" w:rsidRPr="00B51267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8BF94" id="_x0000_s1073" type="#_x0000_t202" style="position:absolute;left:0;text-align:left;margin-left:115.2pt;margin-top:76.75pt;width:106.85pt;height:21.8pt;z-index:2518569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" filled="f" stroked="f">
                      <v:textbox>
                        <w:txbxContent>
                          <w:p w14:paraId="05E29F39" w14:textId="77777777" w:rsidR="00D762FE" w:rsidRPr="00451E6E" w:rsidRDefault="00D762FE" w:rsidP="00D762FE">
                            <w:pP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Kim </w:t>
                            </w:r>
                            <w:proofErr w:type="spellStart"/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>Yeonhu</w:t>
                            </w:r>
                            <w:proofErr w:type="spellEnd"/>
                          </w:p>
                          <w:p w14:paraId="420DA939" w14:textId="02E42817" w:rsidR="006F45CA" w:rsidRPr="00B51267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922" behindDoc="0" locked="0" layoutInCell="1" allowOverlap="1" wp14:anchorId="596E138E" wp14:editId="65A23A6C">
                      <wp:simplePos x="0" y="0"/>
                      <wp:positionH relativeFrom="column">
                        <wp:posOffset>2267139</wp:posOffset>
                      </wp:positionH>
                      <wp:positionV relativeFrom="paragraph">
                        <wp:posOffset>373708</wp:posOffset>
                      </wp:positionV>
                      <wp:extent cx="994326" cy="233456"/>
                      <wp:effectExtent l="0" t="0" r="0" b="0"/>
                      <wp:wrapNone/>
                      <wp:docPr id="1426334748" name="テキスト ボックス 14263347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4326" cy="233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1C2BB" w14:textId="77777777" w:rsidR="006F45CA" w:rsidRPr="009920E0" w:rsidRDefault="006F45CA" w:rsidP="006F45C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E138E" id="テキスト ボックス 1426334748" o:spid="_x0000_s1074" type="#_x0000_t202" style="position:absolute;left:0;text-align:left;margin-left:178.5pt;margin-top:29.45pt;width:78.3pt;height:18.4pt;z-index:2518559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" filled="f" stroked="f" strokeweight=".5pt">
                      <v:textbox>
                        <w:txbxContent>
                          <w:p w14:paraId="2121C2BB" w14:textId="77777777" w:rsidR="006F45CA" w:rsidRPr="009920E0" w:rsidRDefault="006F45CA" w:rsidP="006F45C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70" behindDoc="0" locked="0" layoutInCell="1" allowOverlap="1" wp14:anchorId="048BDED7" wp14:editId="04F08E4A">
                      <wp:simplePos x="0" y="0"/>
                      <wp:positionH relativeFrom="column">
                        <wp:posOffset>1445260</wp:posOffset>
                      </wp:positionH>
                      <wp:positionV relativeFrom="paragraph">
                        <wp:posOffset>664846</wp:posOffset>
                      </wp:positionV>
                      <wp:extent cx="1529715" cy="388620"/>
                      <wp:effectExtent l="0" t="0" r="0" b="0"/>
                      <wp:wrapNone/>
                      <wp:docPr id="1846395227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39483BF" w14:textId="6B2D9F51" w:rsidR="006F45CA" w:rsidRPr="00155D41" w:rsidRDefault="00D762FE" w:rsidP="006F45C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D762FE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金</w:t>
                                  </w:r>
                                  <w:r w:rsidRPr="00D762FE"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延厚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BDED7" id="_x0000_s1075" type="#_x0000_t202" style="position:absolute;left:0;text-align:left;margin-left:113.8pt;margin-top:52.35pt;width:120.45pt;height:30.6pt;z-index:25185797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" filled="f" stroked="f">
                      <v:textbox>
                        <w:txbxContent>
                          <w:p w14:paraId="339483BF" w14:textId="6B2D9F51" w:rsidR="006F45CA" w:rsidRPr="00155D41" w:rsidRDefault="00D762FE" w:rsidP="006F45C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762FE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金</w:t>
                            </w:r>
                            <w:r w:rsidRPr="00D762FE"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延厚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>
              <w:rPr>
                <w:noProof/>
              </w:rPr>
              <w:drawing>
                <wp:anchor distT="0" distB="0" distL="114300" distR="114300" simplePos="0" relativeHeight="251867186" behindDoc="0" locked="0" layoutInCell="1" allowOverlap="1" wp14:anchorId="1B8F587E" wp14:editId="6542A8AC">
                  <wp:simplePos x="0" y="0"/>
                  <wp:positionH relativeFrom="column">
                    <wp:posOffset>545758</wp:posOffset>
                  </wp:positionH>
                  <wp:positionV relativeFrom="paragraph">
                    <wp:posOffset>720410</wp:posOffset>
                  </wp:positionV>
                  <wp:extent cx="630800" cy="630800"/>
                  <wp:effectExtent l="0" t="0" r="4445" b="4445"/>
                  <wp:wrapNone/>
                  <wp:docPr id="712358596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45CA"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60018" behindDoc="0" locked="0" layoutInCell="1" allowOverlap="1" wp14:anchorId="494DB297" wp14:editId="44C9181B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5715</wp:posOffset>
                      </wp:positionV>
                      <wp:extent cx="251409" cy="1968611"/>
                      <wp:effectExtent l="38100" t="0" r="28575" b="0"/>
                      <wp:wrapNone/>
                      <wp:docPr id="879025792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3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2126454275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12101484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1451453955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4052656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2743719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29230909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9802614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2372035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0673502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6429485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377864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3693664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464100674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2097825922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8179985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3264460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3351855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22154934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36281083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58587518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464CFD" id="グラフィックス 184" o:spid="_x0000_s1026" style="position:absolute;margin-left:.2pt;margin-top:.45pt;width:19.8pt;height:155pt;z-index:251860018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</w:tr>
      <w:tr w:rsidR="006F45CA" w:rsidRPr="00FC2E56" w14:paraId="4E1491E0" w14:textId="77777777" w:rsidTr="006636C8">
        <w:trPr>
          <w:cantSplit/>
          <w:trHeight w:hRule="exact" w:val="3118"/>
        </w:trPr>
        <w:tc>
          <w:tcPr>
            <w:tcW w:w="5159" w:type="dxa"/>
          </w:tcPr>
          <w:p w14:paraId="10F98DE8" w14:textId="28802701" w:rsidR="006F45CA" w:rsidRPr="00FC2E56" w:rsidRDefault="00D762FE" w:rsidP="006636C8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5970" behindDoc="0" locked="0" layoutInCell="1" allowOverlap="1" wp14:anchorId="57652522" wp14:editId="28F9B98B">
                      <wp:simplePos x="0" y="0"/>
                      <wp:positionH relativeFrom="column">
                        <wp:posOffset>649787</wp:posOffset>
                      </wp:positionH>
                      <wp:positionV relativeFrom="paragraph">
                        <wp:posOffset>229870</wp:posOffset>
                      </wp:positionV>
                      <wp:extent cx="310515" cy="197485"/>
                      <wp:effectExtent l="0" t="0" r="0" b="0"/>
                      <wp:wrapNone/>
                      <wp:docPr id="871187692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1767556" w14:textId="77777777" w:rsidR="00D762FE" w:rsidRPr="009920E0" w:rsidRDefault="00D762FE" w:rsidP="00D762FE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 xml:space="preserve">　渉外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52522" id="_x0000_s1076" type="#_x0000_t202" style="position:absolute;left:0;text-align:left;margin-left:51.15pt;margin-top:18.1pt;width:24.45pt;height:15.55pt;z-index:25198597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" filled="f" stroked="f">
                      <v:textbox style="mso-fit-shape-to-text:t">
                        <w:txbxContent>
                          <w:p w14:paraId="31767556" w14:textId="77777777" w:rsidR="00D762FE" w:rsidRPr="009920E0" w:rsidRDefault="00D762FE" w:rsidP="00D762FE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asciiTheme="minorEastAsia" w:hAnsiTheme="minor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　渉外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3682" behindDoc="0" locked="0" layoutInCell="1" allowOverlap="1" wp14:anchorId="0738A9E3" wp14:editId="7D2938D6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1314803</wp:posOffset>
                      </wp:positionV>
                      <wp:extent cx="1769122" cy="789940"/>
                      <wp:effectExtent l="0" t="0" r="0" b="0"/>
                      <wp:wrapNone/>
                      <wp:docPr id="1026765321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EF97947" w14:textId="6358CE4A" w:rsidR="00D762FE" w:rsidRPr="00155D41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179-0085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東京都練馬区早宮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2-4-20</w:t>
                                  </w:r>
                                </w:p>
                                <w:p w14:paraId="43AE9EB1" w14:textId="77777777" w:rsidR="00D762FE" w:rsidRPr="00155D41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 w:rsidRPr="00D762FE">
                                    <w:rPr>
                                      <w:rFonts w:ascii="Helvetica" w:hAnsi="Helvetica" w:cs="Helvetica"/>
                                      <w:kern w:val="0"/>
                                      <w:sz w:val="24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090-7088-3987</w:t>
                                  </w:r>
                                </w:p>
                                <w:p w14:paraId="1D0AB68F" w14:textId="77777777" w:rsidR="00D762FE" w:rsidRPr="004B1814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wicspeechcontest2024@gmail.com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38A9E3" id="_x0000_s1077" type="#_x0000_t202" style="position:absolute;left:0;text-align:left;margin-left:100.5pt;margin-top:103.55pt;width:139.3pt;height:62.2pt;z-index:25197368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" filled="f" stroked="f">
                      <v:textbox style="mso-fit-shape-to-text:t">
                        <w:txbxContent>
                          <w:p w14:paraId="7EF97947" w14:textId="6358CE4A" w:rsidR="00D762FE" w:rsidRPr="00155D41" w:rsidRDefault="00D762FE" w:rsidP="00D762FE">
                            <w:pPr>
                              <w:spacing w:line="220" w:lineRule="exact"/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179-0085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東京都練馬区早宮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2-4-20</w:t>
                            </w:r>
                          </w:p>
                          <w:p w14:paraId="43AE9EB1" w14:textId="77777777" w:rsidR="00D762FE" w:rsidRPr="00155D41" w:rsidRDefault="00D762FE" w:rsidP="00D762FE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 w:rsidRPr="00D762FE">
                              <w:rPr>
                                <w:rFonts w:ascii="Helvetica" w:hAnsi="Helvetica" w:cs="Helvetica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090-7088-3987</w:t>
                            </w:r>
                          </w:p>
                          <w:p w14:paraId="1D0AB68F" w14:textId="77777777" w:rsidR="00D762FE" w:rsidRPr="004B1814" w:rsidRDefault="00D762FE" w:rsidP="00D762FE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wicspeechcontest2024@gmail.com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002" behindDoc="0" locked="0" layoutInCell="1" allowOverlap="1" wp14:anchorId="71AEA80F" wp14:editId="0FB3A629">
                      <wp:simplePos x="0" y="0"/>
                      <wp:positionH relativeFrom="column">
                        <wp:posOffset>1416050</wp:posOffset>
                      </wp:positionH>
                      <wp:positionV relativeFrom="paragraph">
                        <wp:posOffset>1059361</wp:posOffset>
                      </wp:positionV>
                      <wp:extent cx="999309" cy="291376"/>
                      <wp:effectExtent l="0" t="0" r="0" b="0"/>
                      <wp:wrapNone/>
                      <wp:docPr id="1989540346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9309" cy="29137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34AA00A" w14:textId="77777777" w:rsidR="00D762FE" w:rsidRPr="00451E6E" w:rsidRDefault="00D762FE" w:rsidP="00D762FE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 xml:space="preserve">Kim </w:t>
                                  </w:r>
                                  <w:proofErr w:type="spellStart"/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Yeonhu</w:t>
                                  </w:r>
                                  <w:proofErr w:type="spellEnd"/>
                                </w:p>
                                <w:p w14:paraId="638F08E2" w14:textId="5B15EDA4" w:rsidR="006F45CA" w:rsidRPr="00451E6E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EA80F" id="_x0000_s1078" type="#_x0000_t202" style="position:absolute;left:0;text-align:left;margin-left:111.5pt;margin-top:83.4pt;width:78.7pt;height:22.95pt;z-index:2519020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" filled="f" stroked="f">
                      <v:textbox>
                        <w:txbxContent>
                          <w:p w14:paraId="734AA00A" w14:textId="77777777" w:rsidR="00D762FE" w:rsidRPr="00451E6E" w:rsidRDefault="00D762FE" w:rsidP="00D762FE">
                            <w:pP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Kim </w:t>
                            </w:r>
                            <w:proofErr w:type="spellStart"/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>Yeonhu</w:t>
                            </w:r>
                            <w:proofErr w:type="spellEnd"/>
                          </w:p>
                          <w:p w14:paraId="638F08E2" w14:textId="5B15EDA4" w:rsidR="006F45CA" w:rsidRPr="00451E6E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62" behindDoc="0" locked="0" layoutInCell="1" allowOverlap="1" wp14:anchorId="3F676116" wp14:editId="466C4EBA">
                      <wp:simplePos x="0" y="0"/>
                      <wp:positionH relativeFrom="column">
                        <wp:posOffset>2256532</wp:posOffset>
                      </wp:positionH>
                      <wp:positionV relativeFrom="paragraph">
                        <wp:posOffset>447040</wp:posOffset>
                      </wp:positionV>
                      <wp:extent cx="1022741" cy="237378"/>
                      <wp:effectExtent l="0" t="0" r="0" b="0"/>
                      <wp:wrapNone/>
                      <wp:docPr id="1938244344" name="テキスト ボックス 1938244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741" cy="2373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549F6C" w14:textId="77777777" w:rsidR="006F45CA" w:rsidRPr="009920E0" w:rsidRDefault="006F45CA" w:rsidP="006F45C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676116" id="テキスト ボックス 1938244344" o:spid="_x0000_s1079" type="#_x0000_t202" style="position:absolute;left:0;text-align:left;margin-left:177.7pt;margin-top:35.2pt;width:80.55pt;height:18.7pt;z-index:2518917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" filled="f" stroked="f" strokeweight=".5pt">
                      <v:textbox>
                        <w:txbxContent>
                          <w:p w14:paraId="01549F6C" w14:textId="77777777" w:rsidR="006F45CA" w:rsidRPr="009920E0" w:rsidRDefault="006F45CA" w:rsidP="006F45C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82" behindDoc="0" locked="0" layoutInCell="1" allowOverlap="1" wp14:anchorId="6367D014" wp14:editId="20A6691B">
                      <wp:simplePos x="0" y="0"/>
                      <wp:positionH relativeFrom="column">
                        <wp:posOffset>1416099</wp:posOffset>
                      </wp:positionH>
                      <wp:positionV relativeFrom="paragraph">
                        <wp:posOffset>741522</wp:posOffset>
                      </wp:positionV>
                      <wp:extent cx="1529715" cy="388620"/>
                      <wp:effectExtent l="0" t="0" r="0" b="0"/>
                      <wp:wrapNone/>
                      <wp:docPr id="1713110835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9651CED" w14:textId="7F4EE346" w:rsidR="006F45CA" w:rsidRPr="00155D41" w:rsidRDefault="00D762FE" w:rsidP="006F45C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D762FE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金</w:t>
                                  </w:r>
                                  <w:r w:rsidRPr="00D762FE"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延厚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7D014" id="_x0000_s1080" type="#_x0000_t202" style="position:absolute;left:0;text-align:left;margin-left:111.5pt;margin-top:58.4pt;width:120.45pt;height:30.6pt;z-index:25189688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" filled="f" stroked="f">
                      <v:textbox>
                        <w:txbxContent>
                          <w:p w14:paraId="49651CED" w14:textId="7F4EE346" w:rsidR="006F45CA" w:rsidRPr="00155D41" w:rsidRDefault="00D762FE" w:rsidP="006F45C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762FE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金</w:t>
                            </w:r>
                            <w:r w:rsidRPr="00D762FE"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延厚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>
              <w:rPr>
                <w:noProof/>
              </w:rPr>
              <w:drawing>
                <wp:anchor distT="0" distB="0" distL="114300" distR="114300" simplePos="0" relativeHeight="251881522" behindDoc="0" locked="0" layoutInCell="1" allowOverlap="1" wp14:anchorId="2B1B027B" wp14:editId="463B0213">
                  <wp:simplePos x="0" y="0"/>
                  <wp:positionH relativeFrom="column">
                    <wp:posOffset>579120</wp:posOffset>
                  </wp:positionH>
                  <wp:positionV relativeFrom="paragraph">
                    <wp:posOffset>752231</wp:posOffset>
                  </wp:positionV>
                  <wp:extent cx="630800" cy="630800"/>
                  <wp:effectExtent l="0" t="0" r="4445" b="4445"/>
                  <wp:wrapNone/>
                  <wp:docPr id="1466229849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45CA"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62066" behindDoc="0" locked="0" layoutInCell="1" allowOverlap="1" wp14:anchorId="60CB6120" wp14:editId="7559FAB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251409" cy="1968611"/>
                      <wp:effectExtent l="38100" t="0" r="28575" b="0"/>
                      <wp:wrapNone/>
                      <wp:docPr id="1303498301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1007429969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8946919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1284358553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7704696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0141957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2883130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8537913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8167803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6292149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57104663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2265934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6604661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378627022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969253445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4463722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4068417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64282197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04509478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62547118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1393442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5C98E7" id="グラフィックス 184" o:spid="_x0000_s1026" style="position:absolute;margin-left:-.25pt;margin-top:.4pt;width:19.8pt;height:155pt;z-index:251862066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5159" w:type="dxa"/>
          </w:tcPr>
          <w:p w14:paraId="50C5C49D" w14:textId="32EE848E" w:rsidR="006F45CA" w:rsidRPr="00FC2E56" w:rsidRDefault="00D762FE" w:rsidP="006636C8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018" behindDoc="0" locked="0" layoutInCell="1" allowOverlap="1" wp14:anchorId="62607CEE" wp14:editId="4DE8E2F5">
                      <wp:simplePos x="0" y="0"/>
                      <wp:positionH relativeFrom="column">
                        <wp:posOffset>660944</wp:posOffset>
                      </wp:positionH>
                      <wp:positionV relativeFrom="paragraph">
                        <wp:posOffset>230233</wp:posOffset>
                      </wp:positionV>
                      <wp:extent cx="310515" cy="197485"/>
                      <wp:effectExtent l="0" t="0" r="0" b="0"/>
                      <wp:wrapNone/>
                      <wp:docPr id="404643697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37828DF" w14:textId="77777777" w:rsidR="00D762FE" w:rsidRPr="009920E0" w:rsidRDefault="00D762FE" w:rsidP="00D762FE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 xml:space="preserve">　渉外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07CEE" id="_x0000_s1081" type="#_x0000_t202" style="position:absolute;left:0;text-align:left;margin-left:52.05pt;margin-top:18.15pt;width:24.45pt;height:15.55pt;z-index:25198801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" filled="f" stroked="f">
                      <v:textbox style="mso-fit-shape-to-text:t">
                        <w:txbxContent>
                          <w:p w14:paraId="437828DF" w14:textId="77777777" w:rsidR="00D762FE" w:rsidRPr="009920E0" w:rsidRDefault="00D762FE" w:rsidP="00D762FE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asciiTheme="minorEastAsia" w:hAnsiTheme="minor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　渉外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5730" behindDoc="0" locked="0" layoutInCell="1" allowOverlap="1" wp14:anchorId="2655E03D" wp14:editId="0E702875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1312726</wp:posOffset>
                      </wp:positionV>
                      <wp:extent cx="1769122" cy="789940"/>
                      <wp:effectExtent l="0" t="0" r="0" b="0"/>
                      <wp:wrapNone/>
                      <wp:docPr id="402755086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8933D03" w14:textId="743A97A4" w:rsidR="00D762FE" w:rsidRPr="00155D41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179-0085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東京都練馬区早宮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2-4-20</w:t>
                                  </w:r>
                                </w:p>
                                <w:p w14:paraId="43989613" w14:textId="77777777" w:rsidR="00D762FE" w:rsidRPr="00155D41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 w:rsidRPr="00D762FE">
                                    <w:rPr>
                                      <w:rFonts w:ascii="Helvetica" w:hAnsi="Helvetica" w:cs="Helvetica"/>
                                      <w:kern w:val="0"/>
                                      <w:sz w:val="24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090-7088-3987</w:t>
                                  </w:r>
                                </w:p>
                                <w:p w14:paraId="4FC225A7" w14:textId="77777777" w:rsidR="00D762FE" w:rsidRPr="004B1814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wicspeechcontest2024@gmail.com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55E03D" id="_x0000_s1082" type="#_x0000_t202" style="position:absolute;left:0;text-align:left;margin-left:103.8pt;margin-top:103.35pt;width:139.3pt;height:62.2pt;z-index:25197573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" filled="f" stroked="f">
                      <v:textbox style="mso-fit-shape-to-text:t">
                        <w:txbxContent>
                          <w:p w14:paraId="78933D03" w14:textId="743A97A4" w:rsidR="00D762FE" w:rsidRPr="00155D41" w:rsidRDefault="00D762FE" w:rsidP="00D762FE">
                            <w:pPr>
                              <w:spacing w:line="220" w:lineRule="exact"/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179-0085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東京都練馬区早宮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2-4-20</w:t>
                            </w:r>
                          </w:p>
                          <w:p w14:paraId="43989613" w14:textId="77777777" w:rsidR="00D762FE" w:rsidRPr="00155D41" w:rsidRDefault="00D762FE" w:rsidP="00D762FE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 w:rsidRPr="00D762FE">
                              <w:rPr>
                                <w:rFonts w:ascii="Helvetica" w:hAnsi="Helvetica" w:cs="Helvetica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090-7088-3987</w:t>
                            </w:r>
                          </w:p>
                          <w:p w14:paraId="4FC225A7" w14:textId="77777777" w:rsidR="00D762FE" w:rsidRPr="004B1814" w:rsidRDefault="00D762FE" w:rsidP="00D762FE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wicspeechcontest2024@gmail.com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330" behindDoc="0" locked="0" layoutInCell="1" allowOverlap="1" wp14:anchorId="4286219F" wp14:editId="1FB8E2AE">
                      <wp:simplePos x="0" y="0"/>
                      <wp:positionH relativeFrom="column">
                        <wp:posOffset>1426026</wp:posOffset>
                      </wp:positionH>
                      <wp:positionV relativeFrom="paragraph">
                        <wp:posOffset>1038082</wp:posOffset>
                      </wp:positionV>
                      <wp:extent cx="1010264" cy="234315"/>
                      <wp:effectExtent l="0" t="0" r="0" b="0"/>
                      <wp:wrapNone/>
                      <wp:docPr id="1007226797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264" cy="2343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262CF5B" w14:textId="77777777" w:rsidR="00D762FE" w:rsidRPr="00451E6E" w:rsidRDefault="00D762FE" w:rsidP="00D762FE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 xml:space="preserve">Kim </w:t>
                                  </w:r>
                                  <w:proofErr w:type="spellStart"/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Yeonhu</w:t>
                                  </w:r>
                                  <w:proofErr w:type="spellEnd"/>
                                </w:p>
                                <w:p w14:paraId="7B28756F" w14:textId="3EC7CF27" w:rsidR="006F45CA" w:rsidRPr="00451E6E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</w:p>
                                <w:p w14:paraId="5A2E0EB2" w14:textId="77777777" w:rsidR="006F45CA" w:rsidRPr="00451E6E" w:rsidRDefault="006F45CA" w:rsidP="006F45CA"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6219F" id="_x0000_s1083" type="#_x0000_t202" style="position:absolute;left:0;text-align:left;margin-left:112.3pt;margin-top:81.75pt;width:79.55pt;height:18.45pt;z-index:2518733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" filled="f" stroked="f">
                      <v:textbox>
                        <w:txbxContent>
                          <w:p w14:paraId="1262CF5B" w14:textId="77777777" w:rsidR="00D762FE" w:rsidRPr="00451E6E" w:rsidRDefault="00D762FE" w:rsidP="00D762FE">
                            <w:pP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Kim </w:t>
                            </w:r>
                            <w:proofErr w:type="spellStart"/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>Yeonhu</w:t>
                            </w:r>
                            <w:proofErr w:type="spellEnd"/>
                          </w:p>
                          <w:p w14:paraId="7B28756F" w14:textId="3EC7CF27" w:rsidR="006F45CA" w:rsidRPr="00451E6E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</w:p>
                          <w:p w14:paraId="5A2E0EB2" w14:textId="77777777" w:rsidR="006F45CA" w:rsidRPr="00451E6E" w:rsidRDefault="006F45CA" w:rsidP="006F45CA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82" behindDoc="0" locked="0" layoutInCell="1" allowOverlap="1" wp14:anchorId="4930AEDC" wp14:editId="49DE55E3">
                      <wp:simplePos x="0" y="0"/>
                      <wp:positionH relativeFrom="column">
                        <wp:posOffset>2239687</wp:posOffset>
                      </wp:positionH>
                      <wp:positionV relativeFrom="paragraph">
                        <wp:posOffset>457200</wp:posOffset>
                      </wp:positionV>
                      <wp:extent cx="1027877" cy="227330"/>
                      <wp:effectExtent l="0" t="0" r="0" b="0"/>
                      <wp:wrapNone/>
                      <wp:docPr id="178391721" name="テキスト ボックス 178391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7877" cy="2273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F6A7BE" w14:textId="77777777" w:rsidR="006F45CA" w:rsidRPr="009920E0" w:rsidRDefault="006F45CA" w:rsidP="006F45C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0AEDC" id="テキスト ボックス 178391721" o:spid="_x0000_s1084" type="#_x0000_t202" style="position:absolute;left:0;text-align:left;margin-left:176.35pt;margin-top:36pt;width:80.95pt;height:17.9pt;z-index:251871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" filled="f" stroked="f" strokeweight=".5pt">
                      <v:textbox>
                        <w:txbxContent>
                          <w:p w14:paraId="33F6A7BE" w14:textId="77777777" w:rsidR="006F45CA" w:rsidRPr="009920E0" w:rsidRDefault="006F45CA" w:rsidP="006F45C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306" behindDoc="0" locked="0" layoutInCell="1" allowOverlap="1" wp14:anchorId="4F045AD1" wp14:editId="04336A0D">
                      <wp:simplePos x="0" y="0"/>
                      <wp:positionH relativeFrom="column">
                        <wp:posOffset>1438910</wp:posOffset>
                      </wp:positionH>
                      <wp:positionV relativeFrom="paragraph">
                        <wp:posOffset>743878</wp:posOffset>
                      </wp:positionV>
                      <wp:extent cx="1529715" cy="388620"/>
                      <wp:effectExtent l="0" t="0" r="0" b="0"/>
                      <wp:wrapNone/>
                      <wp:docPr id="612882167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A81B6C3" w14:textId="36550B0F" w:rsidR="006F45CA" w:rsidRPr="00155D41" w:rsidRDefault="00D762FE" w:rsidP="006F45C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D762FE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金</w:t>
                                  </w:r>
                                  <w:r w:rsidRPr="00D762FE"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延厚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45AD1" id="_x0000_s1085" type="#_x0000_t202" style="position:absolute;left:0;text-align:left;margin-left:113.3pt;margin-top:58.55pt;width:120.45pt;height:30.6pt;z-index:25187230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" filled="f" stroked="f">
                      <v:textbox>
                        <w:txbxContent>
                          <w:p w14:paraId="1A81B6C3" w14:textId="36550B0F" w:rsidR="006F45CA" w:rsidRPr="00155D41" w:rsidRDefault="00D762FE" w:rsidP="006F45C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762FE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金</w:t>
                            </w:r>
                            <w:r w:rsidRPr="00D762FE"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延厚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>
              <w:rPr>
                <w:noProof/>
              </w:rPr>
              <w:drawing>
                <wp:anchor distT="0" distB="0" distL="114300" distR="114300" simplePos="0" relativeHeight="251869234" behindDoc="0" locked="0" layoutInCell="1" allowOverlap="1" wp14:anchorId="6E031A87" wp14:editId="081DA8C1">
                  <wp:simplePos x="0" y="0"/>
                  <wp:positionH relativeFrom="column">
                    <wp:posOffset>546295</wp:posOffset>
                  </wp:positionH>
                  <wp:positionV relativeFrom="paragraph">
                    <wp:posOffset>754527</wp:posOffset>
                  </wp:positionV>
                  <wp:extent cx="629227" cy="629227"/>
                  <wp:effectExtent l="0" t="0" r="6350" b="6350"/>
                  <wp:wrapNone/>
                  <wp:docPr id="653764050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1" cy="637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45CA"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61042" behindDoc="0" locked="0" layoutInCell="1" allowOverlap="1" wp14:anchorId="74DFA364" wp14:editId="428C24C5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5080</wp:posOffset>
                      </wp:positionV>
                      <wp:extent cx="251409" cy="1968611"/>
                      <wp:effectExtent l="38100" t="0" r="28575" b="0"/>
                      <wp:wrapNone/>
                      <wp:docPr id="962580270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616121408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72574831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844507324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5793561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7344811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9695090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9059298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03956554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31583129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9887715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5457089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7087641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071068185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789285624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9882611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66532288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27450261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35614367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6353837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08336824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5B6D0B" id="グラフィックス 184" o:spid="_x0000_s1026" style="position:absolute;margin-left:.2pt;margin-top:.4pt;width:19.8pt;height:155pt;z-index:251861042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</w:tr>
      <w:tr w:rsidR="006F45CA" w:rsidRPr="00FC2E56" w14:paraId="21969BDE" w14:textId="77777777" w:rsidTr="006636C8">
        <w:trPr>
          <w:cantSplit/>
          <w:trHeight w:hRule="exact" w:val="3118"/>
        </w:trPr>
        <w:tc>
          <w:tcPr>
            <w:tcW w:w="5159" w:type="dxa"/>
          </w:tcPr>
          <w:p w14:paraId="062D2C39" w14:textId="0F00F9C0" w:rsidR="006F45CA" w:rsidRPr="00FC2E56" w:rsidRDefault="00D762FE" w:rsidP="006636C8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0066" behindDoc="0" locked="0" layoutInCell="1" allowOverlap="1" wp14:anchorId="40F136E7" wp14:editId="08C131F3">
                      <wp:simplePos x="0" y="0"/>
                      <wp:positionH relativeFrom="column">
                        <wp:posOffset>636724</wp:posOffset>
                      </wp:positionH>
                      <wp:positionV relativeFrom="paragraph">
                        <wp:posOffset>302351</wp:posOffset>
                      </wp:positionV>
                      <wp:extent cx="310515" cy="197485"/>
                      <wp:effectExtent l="0" t="0" r="0" b="0"/>
                      <wp:wrapNone/>
                      <wp:docPr id="531051586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4725706" w14:textId="77777777" w:rsidR="00D762FE" w:rsidRPr="009920E0" w:rsidRDefault="00D762FE" w:rsidP="00D762FE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 xml:space="preserve">　渉外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136E7" id="_x0000_s1086" type="#_x0000_t202" style="position:absolute;left:0;text-align:left;margin-left:50.15pt;margin-top:23.8pt;width:24.45pt;height:15.55pt;z-index:25199006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" filled="f" stroked="f">
                      <v:textbox style="mso-fit-shape-to-text:t">
                        <w:txbxContent>
                          <w:p w14:paraId="74725706" w14:textId="77777777" w:rsidR="00D762FE" w:rsidRPr="009920E0" w:rsidRDefault="00D762FE" w:rsidP="00D762FE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asciiTheme="minorEastAsia" w:hAnsiTheme="minor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　渉外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7778" behindDoc="0" locked="0" layoutInCell="1" allowOverlap="1" wp14:anchorId="0D52013A" wp14:editId="55C34879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1349647</wp:posOffset>
                      </wp:positionV>
                      <wp:extent cx="1769122" cy="789940"/>
                      <wp:effectExtent l="0" t="0" r="0" b="0"/>
                      <wp:wrapNone/>
                      <wp:docPr id="50526719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A9547BE" w14:textId="4299643F" w:rsidR="00D762FE" w:rsidRPr="00155D41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179-0085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東京都練馬区早宮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2-4-20</w:t>
                                  </w:r>
                                </w:p>
                                <w:p w14:paraId="4BEE376A" w14:textId="77777777" w:rsidR="00D762FE" w:rsidRPr="00155D41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 w:rsidRPr="00D762FE">
                                    <w:rPr>
                                      <w:rFonts w:ascii="Helvetica" w:hAnsi="Helvetica" w:cs="Helvetica"/>
                                      <w:kern w:val="0"/>
                                      <w:sz w:val="24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090-7088-3987</w:t>
                                  </w:r>
                                </w:p>
                                <w:p w14:paraId="0CD0B866" w14:textId="77777777" w:rsidR="00D762FE" w:rsidRPr="004B1814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wicspeechcontest2024@gmail.com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D52013A" id="_x0000_s1087" type="#_x0000_t202" style="position:absolute;left:0;text-align:left;margin-left:105.05pt;margin-top:106.25pt;width:139.3pt;height:62.2pt;z-index:25197777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" filled="f" stroked="f">
                      <v:textbox style="mso-fit-shape-to-text:t">
                        <w:txbxContent>
                          <w:p w14:paraId="7A9547BE" w14:textId="4299643F" w:rsidR="00D762FE" w:rsidRPr="00155D41" w:rsidRDefault="00D762FE" w:rsidP="00D762FE">
                            <w:pPr>
                              <w:spacing w:line="220" w:lineRule="exact"/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179-0085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東京都練馬区早宮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2-4-20</w:t>
                            </w:r>
                          </w:p>
                          <w:p w14:paraId="4BEE376A" w14:textId="77777777" w:rsidR="00D762FE" w:rsidRPr="00155D41" w:rsidRDefault="00D762FE" w:rsidP="00D762FE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 w:rsidRPr="00D762FE">
                              <w:rPr>
                                <w:rFonts w:ascii="Helvetica" w:hAnsi="Helvetica" w:cs="Helvetica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090-7088-3987</w:t>
                            </w:r>
                          </w:p>
                          <w:p w14:paraId="0CD0B866" w14:textId="77777777" w:rsidR="00D762FE" w:rsidRPr="004B1814" w:rsidRDefault="00D762FE" w:rsidP="00D762FE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wicspeechcontest2024@gmail.com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3026" behindDoc="0" locked="0" layoutInCell="1" allowOverlap="1" wp14:anchorId="7A8AC54F" wp14:editId="01321D28">
                      <wp:simplePos x="0" y="0"/>
                      <wp:positionH relativeFrom="column">
                        <wp:posOffset>1413100</wp:posOffset>
                      </wp:positionH>
                      <wp:positionV relativeFrom="paragraph">
                        <wp:posOffset>1108177</wp:posOffset>
                      </wp:positionV>
                      <wp:extent cx="938223" cy="239756"/>
                      <wp:effectExtent l="0" t="0" r="0" b="0"/>
                      <wp:wrapNone/>
                      <wp:docPr id="638595455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23" cy="23975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14B0045" w14:textId="77777777" w:rsidR="00D762FE" w:rsidRPr="00451E6E" w:rsidRDefault="00D762FE" w:rsidP="00D762FE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 xml:space="preserve">Kim </w:t>
                                  </w:r>
                                  <w:proofErr w:type="spellStart"/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Yeonhu</w:t>
                                  </w:r>
                                  <w:proofErr w:type="spellEnd"/>
                                </w:p>
                                <w:p w14:paraId="574197E2" w14:textId="680635CE" w:rsidR="006F45CA" w:rsidRPr="00451E6E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AC54F" id="_x0000_s1088" type="#_x0000_t202" style="position:absolute;left:0;text-align:left;margin-left:111.25pt;margin-top:87.25pt;width:73.9pt;height:18.9pt;z-index:2519030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" filled="f" stroked="f">
                      <v:textbox>
                        <w:txbxContent>
                          <w:p w14:paraId="514B0045" w14:textId="77777777" w:rsidR="00D762FE" w:rsidRPr="00451E6E" w:rsidRDefault="00D762FE" w:rsidP="00D762FE">
                            <w:pP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Kim </w:t>
                            </w:r>
                            <w:proofErr w:type="spellStart"/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>Yeonhu</w:t>
                            </w:r>
                            <w:proofErr w:type="spellEnd"/>
                          </w:p>
                          <w:p w14:paraId="574197E2" w14:textId="680635CE" w:rsidR="006F45CA" w:rsidRPr="00451E6E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86" behindDoc="0" locked="0" layoutInCell="1" allowOverlap="1" wp14:anchorId="46BE0D58" wp14:editId="0F146A92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529004</wp:posOffset>
                      </wp:positionV>
                      <wp:extent cx="1042901" cy="241160"/>
                      <wp:effectExtent l="0" t="0" r="0" b="0"/>
                      <wp:wrapNone/>
                      <wp:docPr id="406897758" name="テキスト ボックス 4068977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2901" cy="241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6C8F59" w14:textId="77777777" w:rsidR="006F45CA" w:rsidRPr="009920E0" w:rsidRDefault="006F45CA" w:rsidP="006F45C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BE0D58" id="テキスト ボックス 406897758" o:spid="_x0000_s1089" type="#_x0000_t202" style="position:absolute;left:0;text-align:left;margin-left:177.4pt;margin-top:41.65pt;width:82.1pt;height:19pt;z-index:2518927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" filled="f" stroked="f" strokeweight=".5pt">
                      <v:textbox>
                        <w:txbxContent>
                          <w:p w14:paraId="0A6C8F59" w14:textId="77777777" w:rsidR="006F45CA" w:rsidRPr="009920E0" w:rsidRDefault="006F45CA" w:rsidP="006F45C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906" behindDoc="0" locked="0" layoutInCell="1" allowOverlap="1" wp14:anchorId="77DFE46C" wp14:editId="0F9579E7">
                      <wp:simplePos x="0" y="0"/>
                      <wp:positionH relativeFrom="column">
                        <wp:posOffset>1413461</wp:posOffset>
                      </wp:positionH>
                      <wp:positionV relativeFrom="paragraph">
                        <wp:posOffset>818173</wp:posOffset>
                      </wp:positionV>
                      <wp:extent cx="1529715" cy="388620"/>
                      <wp:effectExtent l="0" t="0" r="0" b="0"/>
                      <wp:wrapNone/>
                      <wp:docPr id="1147902245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72AFE58" w14:textId="478BCB08" w:rsidR="006F45CA" w:rsidRPr="00155D41" w:rsidRDefault="00D762FE" w:rsidP="006F45C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D762FE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金</w:t>
                                  </w:r>
                                  <w:r w:rsidRPr="00D762FE"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延厚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FE46C" id="_x0000_s1090" type="#_x0000_t202" style="position:absolute;left:0;text-align:left;margin-left:111.3pt;margin-top:64.4pt;width:120.45pt;height:30.6pt;z-index:25189790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" filled="f" stroked="f">
                      <v:textbox>
                        <w:txbxContent>
                          <w:p w14:paraId="572AFE58" w14:textId="478BCB08" w:rsidR="006F45CA" w:rsidRPr="00155D41" w:rsidRDefault="00D762FE" w:rsidP="006F45C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762FE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金</w:t>
                            </w:r>
                            <w:r w:rsidRPr="00D762FE"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延厚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>
              <w:rPr>
                <w:noProof/>
              </w:rPr>
              <w:drawing>
                <wp:anchor distT="0" distB="0" distL="114300" distR="114300" simplePos="0" relativeHeight="251882546" behindDoc="0" locked="0" layoutInCell="1" allowOverlap="1" wp14:anchorId="50680A81" wp14:editId="4267DC04">
                  <wp:simplePos x="0" y="0"/>
                  <wp:positionH relativeFrom="column">
                    <wp:posOffset>579315</wp:posOffset>
                  </wp:positionH>
                  <wp:positionV relativeFrom="paragraph">
                    <wp:posOffset>821770</wp:posOffset>
                  </wp:positionV>
                  <wp:extent cx="630800" cy="630800"/>
                  <wp:effectExtent l="0" t="0" r="4445" b="4445"/>
                  <wp:wrapNone/>
                  <wp:docPr id="1203760305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45CA"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63090" behindDoc="0" locked="0" layoutInCell="1" allowOverlap="1" wp14:anchorId="25706789" wp14:editId="6440C3B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251409" cy="1968611"/>
                      <wp:effectExtent l="38100" t="0" r="28575" b="0"/>
                      <wp:wrapNone/>
                      <wp:docPr id="1297539630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403640892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64893619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1567737045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379583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364344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3026252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3352702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9738118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488315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3163407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4318056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5996737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62321492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1498018116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52277413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1708886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75988739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166207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4721957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1916295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514531" id="グラフィックス 184" o:spid="_x0000_s1026" style="position:absolute;margin-left:-.25pt;margin-top:.35pt;width:19.8pt;height:155pt;z-index:251863090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5159" w:type="dxa"/>
          </w:tcPr>
          <w:p w14:paraId="0E064520" w14:textId="75427484" w:rsidR="006F45CA" w:rsidRPr="00FC2E56" w:rsidRDefault="00D762FE" w:rsidP="006636C8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2114" behindDoc="0" locked="0" layoutInCell="1" allowOverlap="1" wp14:anchorId="0BBC4FA9" wp14:editId="72CA19C3">
                      <wp:simplePos x="0" y="0"/>
                      <wp:positionH relativeFrom="column">
                        <wp:posOffset>705939</wp:posOffset>
                      </wp:positionH>
                      <wp:positionV relativeFrom="paragraph">
                        <wp:posOffset>301716</wp:posOffset>
                      </wp:positionV>
                      <wp:extent cx="310515" cy="197485"/>
                      <wp:effectExtent l="0" t="0" r="0" b="0"/>
                      <wp:wrapNone/>
                      <wp:docPr id="1293953326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487610D" w14:textId="77777777" w:rsidR="00D762FE" w:rsidRPr="009920E0" w:rsidRDefault="00D762FE" w:rsidP="00D762FE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 xml:space="preserve">　渉外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C4FA9" id="_x0000_s1091" type="#_x0000_t202" style="position:absolute;left:0;text-align:left;margin-left:55.6pt;margin-top:23.75pt;width:24.45pt;height:15.55pt;z-index:25199211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" filled="f" stroked="f">
                      <v:textbox style="mso-fit-shape-to-text:t">
                        <w:txbxContent>
                          <w:p w14:paraId="1487610D" w14:textId="77777777" w:rsidR="00D762FE" w:rsidRPr="009920E0" w:rsidRDefault="00D762FE" w:rsidP="00D762FE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asciiTheme="minorEastAsia" w:hAnsiTheme="minor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　渉外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9826" behindDoc="0" locked="0" layoutInCell="1" allowOverlap="1" wp14:anchorId="253E36C8" wp14:editId="4D5140AF">
                      <wp:simplePos x="0" y="0"/>
                      <wp:positionH relativeFrom="column">
                        <wp:posOffset>1200240</wp:posOffset>
                      </wp:positionH>
                      <wp:positionV relativeFrom="paragraph">
                        <wp:posOffset>1380542</wp:posOffset>
                      </wp:positionV>
                      <wp:extent cx="1799953" cy="789940"/>
                      <wp:effectExtent l="0" t="0" r="0" b="0"/>
                      <wp:wrapNone/>
                      <wp:docPr id="740298261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9953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B996B74" w14:textId="2DDB25FE" w:rsidR="00D762FE" w:rsidRPr="00155D41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179-0085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東京都練馬区早宮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2-4-20</w:t>
                                  </w:r>
                                </w:p>
                                <w:p w14:paraId="07BC01F5" w14:textId="77777777" w:rsidR="00D762FE" w:rsidRPr="00155D41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 w:rsidRPr="00D762FE">
                                    <w:rPr>
                                      <w:rFonts w:ascii="Helvetica" w:hAnsi="Helvetica" w:cs="Helvetica"/>
                                      <w:kern w:val="0"/>
                                      <w:sz w:val="24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090-7088-3987</w:t>
                                  </w:r>
                                </w:p>
                                <w:p w14:paraId="52A3CC0D" w14:textId="77777777" w:rsidR="00D762FE" w:rsidRPr="004B1814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wicspeechcontest2024@gmail.com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53E36C8" id="_x0000_s1092" type="#_x0000_t202" style="position:absolute;left:0;text-align:left;margin-left:94.5pt;margin-top:108.7pt;width:141.75pt;height:62.2pt;z-index:2519798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" filled="f" stroked="f">
                      <v:textbox style="mso-fit-shape-to-text:t">
                        <w:txbxContent>
                          <w:p w14:paraId="3B996B74" w14:textId="2DDB25FE" w:rsidR="00D762FE" w:rsidRPr="00155D41" w:rsidRDefault="00D762FE" w:rsidP="00D762FE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179-0085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東京都練馬区早宮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2-4-20</w:t>
                            </w:r>
                          </w:p>
                          <w:p w14:paraId="07BC01F5" w14:textId="77777777" w:rsidR="00D762FE" w:rsidRPr="00155D41" w:rsidRDefault="00D762FE" w:rsidP="00D762FE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 w:rsidRPr="00D762FE">
                              <w:rPr>
                                <w:rFonts w:ascii="Helvetica" w:hAnsi="Helvetica" w:cs="Helvetica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090-7088-3987</w:t>
                            </w:r>
                          </w:p>
                          <w:p w14:paraId="52A3CC0D" w14:textId="77777777" w:rsidR="00D762FE" w:rsidRPr="004B1814" w:rsidRDefault="00D762FE" w:rsidP="00D762FE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wicspeechcontest2024@gmail.com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4050" behindDoc="0" locked="0" layoutInCell="1" allowOverlap="1" wp14:anchorId="5765D284" wp14:editId="2570FF93">
                      <wp:simplePos x="0" y="0"/>
                      <wp:positionH relativeFrom="column">
                        <wp:posOffset>1497239</wp:posOffset>
                      </wp:positionH>
                      <wp:positionV relativeFrom="paragraph">
                        <wp:posOffset>1058454</wp:posOffset>
                      </wp:positionV>
                      <wp:extent cx="1012372" cy="290830"/>
                      <wp:effectExtent l="0" t="0" r="0" b="0"/>
                      <wp:wrapNone/>
                      <wp:docPr id="1470958513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2372" cy="2908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66C905C" w14:textId="77777777" w:rsidR="00D762FE" w:rsidRPr="00451E6E" w:rsidRDefault="00D762FE" w:rsidP="00D762FE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 xml:space="preserve">Kim </w:t>
                                  </w:r>
                                  <w:proofErr w:type="spellStart"/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Yeonhu</w:t>
                                  </w:r>
                                  <w:proofErr w:type="spellEnd"/>
                                </w:p>
                                <w:p w14:paraId="759326CD" w14:textId="42C18DE0" w:rsidR="006F45CA" w:rsidRPr="00451E6E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5D284" id="_x0000_s1093" type="#_x0000_t202" style="position:absolute;left:0;text-align:left;margin-left:117.9pt;margin-top:83.35pt;width:79.7pt;height:22.9pt;z-index:2519040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" filled="f" stroked="f">
                      <v:textbox>
                        <w:txbxContent>
                          <w:p w14:paraId="166C905C" w14:textId="77777777" w:rsidR="00D762FE" w:rsidRPr="00451E6E" w:rsidRDefault="00D762FE" w:rsidP="00D762FE">
                            <w:pP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Kim </w:t>
                            </w:r>
                            <w:proofErr w:type="spellStart"/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>Yeonhu</w:t>
                            </w:r>
                            <w:proofErr w:type="spellEnd"/>
                          </w:p>
                          <w:p w14:paraId="759326CD" w14:textId="42C18DE0" w:rsidR="006F45CA" w:rsidRPr="00451E6E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810" behindDoc="0" locked="0" layoutInCell="1" allowOverlap="1" wp14:anchorId="4A1AD78F" wp14:editId="4634D157">
                      <wp:simplePos x="0" y="0"/>
                      <wp:positionH relativeFrom="column">
                        <wp:posOffset>2233762</wp:posOffset>
                      </wp:positionH>
                      <wp:positionV relativeFrom="paragraph">
                        <wp:posOffset>516890</wp:posOffset>
                      </wp:positionV>
                      <wp:extent cx="997732" cy="241160"/>
                      <wp:effectExtent l="0" t="0" r="5715" b="635"/>
                      <wp:wrapNone/>
                      <wp:docPr id="1581667260" name="テキスト ボックス 1581667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7732" cy="241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44731F" w14:textId="77777777" w:rsidR="006F45CA" w:rsidRPr="009920E0" w:rsidRDefault="006F45CA" w:rsidP="006F45C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AD78F" id="テキスト ボックス 1581667260" o:spid="_x0000_s1094" type="#_x0000_t202" style="position:absolute;left:0;text-align:left;margin-left:175.9pt;margin-top:40.7pt;width:78.55pt;height:19pt;z-index:2518938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" fillcolor="white [3201]" stroked="f" strokeweight=".5pt">
                      <v:textbox>
                        <w:txbxContent>
                          <w:p w14:paraId="2944731F" w14:textId="77777777" w:rsidR="006F45CA" w:rsidRPr="009920E0" w:rsidRDefault="006F45CA" w:rsidP="006F45C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930" behindDoc="0" locked="0" layoutInCell="1" allowOverlap="1" wp14:anchorId="6F13377A" wp14:editId="6A4FDABC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767758</wp:posOffset>
                      </wp:positionV>
                      <wp:extent cx="1529715" cy="388620"/>
                      <wp:effectExtent l="0" t="0" r="0" b="0"/>
                      <wp:wrapNone/>
                      <wp:docPr id="109537848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2590E3E" w14:textId="6E01643C" w:rsidR="006F45CA" w:rsidRPr="00155D41" w:rsidRDefault="00D762FE" w:rsidP="006F45C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D762FE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金</w:t>
                                  </w:r>
                                  <w:r w:rsidRPr="00D762FE"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延厚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3377A" id="_x0000_s1095" type="#_x0000_t202" style="position:absolute;left:0;text-align:left;margin-left:118.5pt;margin-top:60.45pt;width:120.45pt;height:30.6pt;z-index:25189893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" filled="f" stroked="f">
                      <v:textbox>
                        <w:txbxContent>
                          <w:p w14:paraId="42590E3E" w14:textId="6E01643C" w:rsidR="006F45CA" w:rsidRPr="00155D41" w:rsidRDefault="00D762FE" w:rsidP="006F45C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762FE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金</w:t>
                            </w:r>
                            <w:r w:rsidRPr="00D762FE"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延厚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>
              <w:rPr>
                <w:noProof/>
              </w:rPr>
              <w:drawing>
                <wp:anchor distT="0" distB="0" distL="114300" distR="114300" simplePos="0" relativeHeight="251884594" behindDoc="0" locked="0" layoutInCell="1" allowOverlap="1" wp14:anchorId="078EEC7D" wp14:editId="111319E1">
                  <wp:simplePos x="0" y="0"/>
                  <wp:positionH relativeFrom="column">
                    <wp:posOffset>572330</wp:posOffset>
                  </wp:positionH>
                  <wp:positionV relativeFrom="paragraph">
                    <wp:posOffset>754469</wp:posOffset>
                  </wp:positionV>
                  <wp:extent cx="630800" cy="630800"/>
                  <wp:effectExtent l="0" t="0" r="4445" b="4445"/>
                  <wp:wrapNone/>
                  <wp:docPr id="50631849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45CA"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64114" behindDoc="0" locked="0" layoutInCell="1" allowOverlap="1" wp14:anchorId="24D4957F" wp14:editId="0A77EAE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4445</wp:posOffset>
                      </wp:positionV>
                      <wp:extent cx="251409" cy="1968611"/>
                      <wp:effectExtent l="38100" t="0" r="28575" b="0"/>
                      <wp:wrapNone/>
                      <wp:docPr id="662995336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1608871018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97578889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581928893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1648491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3755985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8466886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0259028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7131021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3249785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8756037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6726204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7960871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72828912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666131720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49802137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09469606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6226693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81106786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4075211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7771847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252724" id="グラフィックス 184" o:spid="_x0000_s1026" style="position:absolute;margin-left:.2pt;margin-top:.35pt;width:19.8pt;height:155pt;z-index:251864114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</w:tr>
      <w:tr w:rsidR="006F45CA" w:rsidRPr="00FC2E56" w14:paraId="21ED8BF2" w14:textId="77777777" w:rsidTr="006636C8">
        <w:trPr>
          <w:cantSplit/>
          <w:trHeight w:hRule="exact" w:val="3118"/>
        </w:trPr>
        <w:tc>
          <w:tcPr>
            <w:tcW w:w="5159" w:type="dxa"/>
          </w:tcPr>
          <w:p w14:paraId="29E652D1" w14:textId="2E20E66E" w:rsidR="006F45CA" w:rsidRPr="00FC2E56" w:rsidRDefault="00D762FE" w:rsidP="006636C8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4162" behindDoc="0" locked="0" layoutInCell="1" allowOverlap="1" wp14:anchorId="547E845E" wp14:editId="099B98E2">
                      <wp:simplePos x="0" y="0"/>
                      <wp:positionH relativeFrom="column">
                        <wp:posOffset>636724</wp:posOffset>
                      </wp:positionH>
                      <wp:positionV relativeFrom="paragraph">
                        <wp:posOffset>288018</wp:posOffset>
                      </wp:positionV>
                      <wp:extent cx="310515" cy="197485"/>
                      <wp:effectExtent l="0" t="0" r="0" b="0"/>
                      <wp:wrapNone/>
                      <wp:docPr id="881104116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53A9D63" w14:textId="77777777" w:rsidR="00D762FE" w:rsidRPr="009920E0" w:rsidRDefault="00D762FE" w:rsidP="00D762FE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 xml:space="preserve">　渉外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E845E" id="_x0000_s1096" type="#_x0000_t202" style="position:absolute;left:0;text-align:left;margin-left:50.15pt;margin-top:22.7pt;width:24.45pt;height:15.55pt;z-index:25199416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" filled="f" stroked="f">
                      <v:textbox style="mso-fit-shape-to-text:t">
                        <w:txbxContent>
                          <w:p w14:paraId="453A9D63" w14:textId="77777777" w:rsidR="00D762FE" w:rsidRPr="009920E0" w:rsidRDefault="00D762FE" w:rsidP="00D762FE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asciiTheme="minorEastAsia" w:hAnsiTheme="minor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　渉外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874" behindDoc="0" locked="0" layoutInCell="1" allowOverlap="1" wp14:anchorId="407206F0" wp14:editId="1FA5B278">
                      <wp:simplePos x="0" y="0"/>
                      <wp:positionH relativeFrom="column">
                        <wp:posOffset>1329055</wp:posOffset>
                      </wp:positionH>
                      <wp:positionV relativeFrom="paragraph">
                        <wp:posOffset>1333772</wp:posOffset>
                      </wp:positionV>
                      <wp:extent cx="1769122" cy="789940"/>
                      <wp:effectExtent l="0" t="0" r="0" b="0"/>
                      <wp:wrapNone/>
                      <wp:docPr id="667262082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9865D10" w14:textId="77777777" w:rsidR="00D762FE" w:rsidRPr="00155D41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179-0085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東京都練馬区早宮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2-4-20</w:t>
                                  </w:r>
                                </w:p>
                                <w:p w14:paraId="72AD1191" w14:textId="77777777" w:rsidR="00D762FE" w:rsidRPr="00155D41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 w:rsidRPr="00D762FE">
                                    <w:rPr>
                                      <w:rFonts w:ascii="Helvetica" w:hAnsi="Helvetica" w:cs="Helvetica"/>
                                      <w:kern w:val="0"/>
                                      <w:sz w:val="24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090-7088-3987</w:t>
                                  </w:r>
                                </w:p>
                                <w:p w14:paraId="7487D0F2" w14:textId="77777777" w:rsidR="00D762FE" w:rsidRPr="004B1814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wicspeechcontest2024@gmail.com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7206F0" id="_x0000_s1097" type="#_x0000_t202" style="position:absolute;left:0;text-align:left;margin-left:104.65pt;margin-top:105pt;width:139.3pt;height:62.2pt;z-index:25198187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" filled="f" stroked="f">
                      <v:textbox style="mso-fit-shape-to-text:t">
                        <w:txbxContent>
                          <w:p w14:paraId="39865D10" w14:textId="77777777" w:rsidR="00D762FE" w:rsidRPr="00155D41" w:rsidRDefault="00D762FE" w:rsidP="00D762FE">
                            <w:pPr>
                              <w:spacing w:line="220" w:lineRule="exact"/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179-0085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東京都練馬区早宮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2-4-20</w:t>
                            </w:r>
                          </w:p>
                          <w:p w14:paraId="72AD1191" w14:textId="77777777" w:rsidR="00D762FE" w:rsidRPr="00155D41" w:rsidRDefault="00D762FE" w:rsidP="00D762FE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 w:rsidRPr="00D762FE">
                              <w:rPr>
                                <w:rFonts w:ascii="Helvetica" w:hAnsi="Helvetica" w:cs="Helvetica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090-7088-3987</w:t>
                            </w:r>
                          </w:p>
                          <w:p w14:paraId="7487D0F2" w14:textId="77777777" w:rsidR="00D762FE" w:rsidRPr="004B1814" w:rsidRDefault="00D762FE" w:rsidP="00D762FE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wicspeechcontest2024@gmail.com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74" behindDoc="0" locked="0" layoutInCell="1" allowOverlap="1" wp14:anchorId="685B495A" wp14:editId="7DE8C633">
                      <wp:simplePos x="0" y="0"/>
                      <wp:positionH relativeFrom="column">
                        <wp:posOffset>1481364</wp:posOffset>
                      </wp:positionH>
                      <wp:positionV relativeFrom="paragraph">
                        <wp:posOffset>1057547</wp:posOffset>
                      </wp:positionV>
                      <wp:extent cx="933541" cy="224790"/>
                      <wp:effectExtent l="0" t="0" r="0" b="0"/>
                      <wp:wrapNone/>
                      <wp:docPr id="1364913603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3541" cy="2247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C2DAD28" w14:textId="77777777" w:rsidR="00D762FE" w:rsidRPr="00451E6E" w:rsidRDefault="00D762FE" w:rsidP="00D762FE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 xml:space="preserve">Kim </w:t>
                                  </w:r>
                                  <w:proofErr w:type="spellStart"/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Yeonhu</w:t>
                                  </w:r>
                                  <w:proofErr w:type="spellEnd"/>
                                </w:p>
                                <w:p w14:paraId="66A34FAA" w14:textId="5886F339" w:rsidR="006F45CA" w:rsidRPr="00451E6E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B495A" id="_x0000_s1098" type="#_x0000_t202" style="position:absolute;left:0;text-align:left;margin-left:116.65pt;margin-top:83.25pt;width:73.5pt;height:17.7pt;z-index:2519050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" filled="f" stroked="f">
                      <v:textbox>
                        <w:txbxContent>
                          <w:p w14:paraId="4C2DAD28" w14:textId="77777777" w:rsidR="00D762FE" w:rsidRPr="00451E6E" w:rsidRDefault="00D762FE" w:rsidP="00D762FE">
                            <w:pP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Kim </w:t>
                            </w:r>
                            <w:proofErr w:type="spellStart"/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>Yeonhu</w:t>
                            </w:r>
                            <w:proofErr w:type="spellEnd"/>
                          </w:p>
                          <w:p w14:paraId="66A34FAA" w14:textId="5886F339" w:rsidR="006F45CA" w:rsidRPr="00451E6E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834" behindDoc="0" locked="0" layoutInCell="1" allowOverlap="1" wp14:anchorId="357C4C02" wp14:editId="1D2CA8C2">
                      <wp:simplePos x="0" y="0"/>
                      <wp:positionH relativeFrom="column">
                        <wp:posOffset>2244990</wp:posOffset>
                      </wp:positionH>
                      <wp:positionV relativeFrom="paragraph">
                        <wp:posOffset>489837</wp:posOffset>
                      </wp:positionV>
                      <wp:extent cx="972561" cy="231112"/>
                      <wp:effectExtent l="0" t="0" r="5715" b="0"/>
                      <wp:wrapNone/>
                      <wp:docPr id="1141871202" name="テキスト ボックス 1141871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2561" cy="2311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84400E" w14:textId="77777777" w:rsidR="006F45CA" w:rsidRPr="009920E0" w:rsidRDefault="006F45CA" w:rsidP="006F45C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C4C02" id="テキスト ボックス 1141871202" o:spid="_x0000_s1099" type="#_x0000_t202" style="position:absolute;left:0;text-align:left;margin-left:176.75pt;margin-top:38.55pt;width:76.6pt;height:18.2pt;z-index:2518948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" fillcolor="white [3201]" stroked="f" strokeweight=".5pt">
                      <v:textbox>
                        <w:txbxContent>
                          <w:p w14:paraId="6D84400E" w14:textId="77777777" w:rsidR="006F45CA" w:rsidRPr="009920E0" w:rsidRDefault="006F45CA" w:rsidP="006F45C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54" behindDoc="0" locked="0" layoutInCell="1" allowOverlap="1" wp14:anchorId="6485170B" wp14:editId="7FC1B49B">
                      <wp:simplePos x="0" y="0"/>
                      <wp:positionH relativeFrom="column">
                        <wp:posOffset>1479648</wp:posOffset>
                      </wp:positionH>
                      <wp:positionV relativeFrom="paragraph">
                        <wp:posOffset>773723</wp:posOffset>
                      </wp:positionV>
                      <wp:extent cx="1529715" cy="388620"/>
                      <wp:effectExtent l="0" t="0" r="0" b="0"/>
                      <wp:wrapNone/>
                      <wp:docPr id="836739982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0BECE52" w14:textId="6BB25439" w:rsidR="006F45CA" w:rsidRPr="00155D41" w:rsidRDefault="00D762FE" w:rsidP="006F45C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D762FE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金</w:t>
                                  </w:r>
                                  <w:r w:rsidRPr="00D762FE"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延厚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5170B" id="_x0000_s1100" type="#_x0000_t202" style="position:absolute;left:0;text-align:left;margin-left:116.5pt;margin-top:60.9pt;width:120.45pt;height:30.6pt;z-index:25189995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" filled="f" stroked="f">
                      <v:textbox>
                        <w:txbxContent>
                          <w:p w14:paraId="10BECE52" w14:textId="6BB25439" w:rsidR="006F45CA" w:rsidRPr="00155D41" w:rsidRDefault="00D762FE" w:rsidP="006F45C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762FE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金</w:t>
                            </w:r>
                            <w:r w:rsidRPr="00D762FE"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延厚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>
              <w:rPr>
                <w:noProof/>
              </w:rPr>
              <w:drawing>
                <wp:anchor distT="0" distB="0" distL="114300" distR="114300" simplePos="0" relativeHeight="251883570" behindDoc="0" locked="0" layoutInCell="1" allowOverlap="1" wp14:anchorId="71ECA590" wp14:editId="1E986872">
                  <wp:simplePos x="0" y="0"/>
                  <wp:positionH relativeFrom="column">
                    <wp:posOffset>579315</wp:posOffset>
                  </wp:positionH>
                  <wp:positionV relativeFrom="paragraph">
                    <wp:posOffset>751294</wp:posOffset>
                  </wp:positionV>
                  <wp:extent cx="630800" cy="630800"/>
                  <wp:effectExtent l="0" t="0" r="4445" b="4445"/>
                  <wp:wrapNone/>
                  <wp:docPr id="380640648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45CA"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65138" behindDoc="0" locked="0" layoutInCell="1" allowOverlap="1" wp14:anchorId="57EB9CE1" wp14:editId="04EE37D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251409" cy="1968611"/>
                      <wp:effectExtent l="38100" t="0" r="28575" b="0"/>
                      <wp:wrapNone/>
                      <wp:docPr id="1294193403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1621969081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2831415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1763702147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9129652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856126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6960123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443229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9725643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0889783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4233303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5877503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7147062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02008938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1125553386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95092279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81614778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0916915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93587251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20372004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73148580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151ACB" id="グラフィックス 184" o:spid="_x0000_s1026" style="position:absolute;margin-left:-.25pt;margin-top:.25pt;width:19.8pt;height:155pt;z-index:251865138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5159" w:type="dxa"/>
          </w:tcPr>
          <w:p w14:paraId="0403D420" w14:textId="4A6AA0FE" w:rsidR="006F45CA" w:rsidRPr="00FC2E56" w:rsidRDefault="00D762FE" w:rsidP="006636C8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6210" behindDoc="0" locked="0" layoutInCell="1" allowOverlap="1" wp14:anchorId="43194871" wp14:editId="6DBD08BE">
                      <wp:simplePos x="0" y="0"/>
                      <wp:positionH relativeFrom="column">
                        <wp:posOffset>634093</wp:posOffset>
                      </wp:positionH>
                      <wp:positionV relativeFrom="paragraph">
                        <wp:posOffset>293915</wp:posOffset>
                      </wp:positionV>
                      <wp:extent cx="310515" cy="197485"/>
                      <wp:effectExtent l="0" t="0" r="0" b="0"/>
                      <wp:wrapNone/>
                      <wp:docPr id="348535499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D0395B8" w14:textId="77777777" w:rsidR="00D762FE" w:rsidRPr="009920E0" w:rsidRDefault="00D762FE" w:rsidP="00D762FE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 xml:space="preserve">　渉外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94871" id="_x0000_s1101" type="#_x0000_t202" style="position:absolute;left:0;text-align:left;margin-left:49.95pt;margin-top:23.15pt;width:24.45pt;height:15.55pt;z-index:25199621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" filled="f" stroked="f">
                      <v:textbox style="mso-fit-shape-to-text:t">
                        <w:txbxContent>
                          <w:p w14:paraId="4D0395B8" w14:textId="77777777" w:rsidR="00D762FE" w:rsidRPr="009920E0" w:rsidRDefault="00D762FE" w:rsidP="00D762FE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asciiTheme="minorEastAsia" w:hAnsiTheme="minor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　渉外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3922" behindDoc="0" locked="0" layoutInCell="1" allowOverlap="1" wp14:anchorId="17F4AEBE" wp14:editId="33311AEE">
                      <wp:simplePos x="0" y="0"/>
                      <wp:positionH relativeFrom="column">
                        <wp:posOffset>1318714</wp:posOffset>
                      </wp:positionH>
                      <wp:positionV relativeFrom="paragraph">
                        <wp:posOffset>1352416</wp:posOffset>
                      </wp:positionV>
                      <wp:extent cx="1769122" cy="789940"/>
                      <wp:effectExtent l="0" t="0" r="0" b="0"/>
                      <wp:wrapNone/>
                      <wp:docPr id="2140035264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EDC35E0" w14:textId="77777777" w:rsidR="00D762FE" w:rsidRPr="00155D41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179-0085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東京都練馬区早宮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2-4-20</w:t>
                                  </w:r>
                                </w:p>
                                <w:p w14:paraId="010B9584" w14:textId="77777777" w:rsidR="00D762FE" w:rsidRPr="00155D41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 w:rsidRPr="00D762FE">
                                    <w:rPr>
                                      <w:rFonts w:ascii="Helvetica" w:hAnsi="Helvetica" w:cs="Helvetica"/>
                                      <w:kern w:val="0"/>
                                      <w:sz w:val="24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090-7088-3987</w:t>
                                  </w:r>
                                </w:p>
                                <w:p w14:paraId="347392D7" w14:textId="77777777" w:rsidR="00D762FE" w:rsidRPr="004B1814" w:rsidRDefault="00D762FE" w:rsidP="00D762FE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wicspeechcontest2024@gmail.com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F4AEBE" id="_x0000_s1102" type="#_x0000_t202" style="position:absolute;left:0;text-align:left;margin-left:103.85pt;margin-top:106.5pt;width:139.3pt;height:62.2pt;z-index:2519839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" filled="f" stroked="f">
                      <v:textbox style="mso-fit-shape-to-text:t">
                        <w:txbxContent>
                          <w:p w14:paraId="1EDC35E0" w14:textId="77777777" w:rsidR="00D762FE" w:rsidRPr="00155D41" w:rsidRDefault="00D762FE" w:rsidP="00D762FE">
                            <w:pPr>
                              <w:spacing w:line="220" w:lineRule="exact"/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179-0085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東京都練馬区早宮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2-4-20</w:t>
                            </w:r>
                          </w:p>
                          <w:p w14:paraId="010B9584" w14:textId="77777777" w:rsidR="00D762FE" w:rsidRPr="00155D41" w:rsidRDefault="00D762FE" w:rsidP="00D762FE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 w:rsidRPr="00D762FE">
                              <w:rPr>
                                <w:rFonts w:ascii="Helvetica" w:hAnsi="Helvetica" w:cs="Helvetica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090-7088-3987</w:t>
                            </w:r>
                          </w:p>
                          <w:p w14:paraId="347392D7" w14:textId="77777777" w:rsidR="00D762FE" w:rsidRPr="004B1814" w:rsidRDefault="00D762FE" w:rsidP="00D762FE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wicspeechcontest2024@gmail.com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6098" behindDoc="0" locked="0" layoutInCell="1" allowOverlap="1" wp14:anchorId="41F7EFE1" wp14:editId="4EC42D3F">
                      <wp:simplePos x="0" y="0"/>
                      <wp:positionH relativeFrom="column">
                        <wp:posOffset>1464582</wp:posOffset>
                      </wp:positionH>
                      <wp:positionV relativeFrom="paragraph">
                        <wp:posOffset>1037953</wp:posOffset>
                      </wp:positionV>
                      <wp:extent cx="1044847" cy="295275"/>
                      <wp:effectExtent l="0" t="0" r="0" b="0"/>
                      <wp:wrapNone/>
                      <wp:docPr id="1737754022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847" cy="2952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1F9498D" w14:textId="77777777" w:rsidR="00D762FE" w:rsidRPr="00451E6E" w:rsidRDefault="00D762FE" w:rsidP="00D762FE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 xml:space="preserve">Kim </w:t>
                                  </w:r>
                                  <w:proofErr w:type="spellStart"/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Yeonhu</w:t>
                                  </w:r>
                                  <w:proofErr w:type="spellEnd"/>
                                </w:p>
                                <w:p w14:paraId="219B13C2" w14:textId="7C3A41BF" w:rsidR="006F45CA" w:rsidRPr="00451E6E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7EFE1" id="_x0000_s1103" type="#_x0000_t202" style="position:absolute;left:0;text-align:left;margin-left:115.3pt;margin-top:81.75pt;width:82.25pt;height:23.25pt;z-index:2519060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" filled="f" stroked="f">
                      <v:textbox>
                        <w:txbxContent>
                          <w:p w14:paraId="61F9498D" w14:textId="77777777" w:rsidR="00D762FE" w:rsidRPr="00451E6E" w:rsidRDefault="00D762FE" w:rsidP="00D762FE">
                            <w:pP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Kim </w:t>
                            </w:r>
                            <w:proofErr w:type="spellStart"/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>Yeonhu</w:t>
                            </w:r>
                            <w:proofErr w:type="spellEnd"/>
                          </w:p>
                          <w:p w14:paraId="219B13C2" w14:textId="7C3A41BF" w:rsidR="006F45CA" w:rsidRPr="00451E6E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58" behindDoc="0" locked="0" layoutInCell="1" allowOverlap="1" wp14:anchorId="0AF9873A" wp14:editId="08166810">
                      <wp:simplePos x="0" y="0"/>
                      <wp:positionH relativeFrom="column">
                        <wp:posOffset>2163397</wp:posOffset>
                      </wp:positionH>
                      <wp:positionV relativeFrom="paragraph">
                        <wp:posOffset>516946</wp:posOffset>
                      </wp:positionV>
                      <wp:extent cx="997732" cy="231112"/>
                      <wp:effectExtent l="0" t="0" r="5715" b="0"/>
                      <wp:wrapNone/>
                      <wp:docPr id="2088132243" name="テキスト ボックス 2088132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7732" cy="2311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9DD932" w14:textId="77777777" w:rsidR="006F45CA" w:rsidRPr="009920E0" w:rsidRDefault="006F45CA" w:rsidP="006F45C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9873A" id="テキスト ボックス 2088132243" o:spid="_x0000_s1104" type="#_x0000_t202" style="position:absolute;left:0;text-align:left;margin-left:170.35pt;margin-top:40.7pt;width:78.55pt;height:18.2pt;z-index:2518958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" fillcolor="white [3201]" stroked="f" strokeweight=".5pt">
                      <v:textbox>
                        <w:txbxContent>
                          <w:p w14:paraId="3C9DD932" w14:textId="77777777" w:rsidR="006F45CA" w:rsidRPr="009920E0" w:rsidRDefault="006F45CA" w:rsidP="006F45C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78" behindDoc="0" locked="0" layoutInCell="1" allowOverlap="1" wp14:anchorId="0A41C557" wp14:editId="6628F9CA">
                      <wp:simplePos x="0" y="0"/>
                      <wp:positionH relativeFrom="column">
                        <wp:posOffset>1460207</wp:posOffset>
                      </wp:positionH>
                      <wp:positionV relativeFrom="paragraph">
                        <wp:posOffset>772795</wp:posOffset>
                      </wp:positionV>
                      <wp:extent cx="1529715" cy="388620"/>
                      <wp:effectExtent l="0" t="0" r="0" b="0"/>
                      <wp:wrapNone/>
                      <wp:docPr id="1759648343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179450C" w14:textId="5E5486C6" w:rsidR="006F45CA" w:rsidRPr="00155D41" w:rsidRDefault="00D762FE" w:rsidP="006F45C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D762FE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金</w:t>
                                  </w:r>
                                  <w:r w:rsidRPr="00D762FE"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D762FE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延厚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1C557" id="_x0000_s1105" type="#_x0000_t202" style="position:absolute;left:0;text-align:left;margin-left:115pt;margin-top:60.85pt;width:120.45pt;height:30.6pt;z-index:25190097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" filled="f" stroked="f">
                      <v:textbox>
                        <w:txbxContent>
                          <w:p w14:paraId="0179450C" w14:textId="5E5486C6" w:rsidR="006F45CA" w:rsidRPr="00155D41" w:rsidRDefault="00D762FE" w:rsidP="006F45C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762FE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金</w:t>
                            </w:r>
                            <w:r w:rsidRPr="00D762FE"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762FE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延厚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5CA">
              <w:rPr>
                <w:noProof/>
              </w:rPr>
              <w:drawing>
                <wp:anchor distT="0" distB="0" distL="114300" distR="114300" simplePos="0" relativeHeight="251885618" behindDoc="0" locked="0" layoutInCell="1" allowOverlap="1" wp14:anchorId="5AE5C04F" wp14:editId="3B0F8E6F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745588</wp:posOffset>
                  </wp:positionV>
                  <wp:extent cx="630800" cy="630800"/>
                  <wp:effectExtent l="0" t="0" r="4445" b="4445"/>
                  <wp:wrapNone/>
                  <wp:docPr id="1042819696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45CA"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66162" behindDoc="0" locked="0" layoutInCell="1" allowOverlap="1" wp14:anchorId="5ED81C34" wp14:editId="23BED59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3175</wp:posOffset>
                      </wp:positionV>
                      <wp:extent cx="251409" cy="1968611"/>
                      <wp:effectExtent l="38100" t="0" r="28575" b="0"/>
                      <wp:wrapNone/>
                      <wp:docPr id="604316757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1178438324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06115443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1904047459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4109373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1147077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0030910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7434129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3686866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912137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161157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49886818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56232472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37204511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1016767420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46111936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4463806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5640284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0211885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57521956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37551344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724C18" id="グラフィックス 184" o:spid="_x0000_s1026" style="position:absolute;margin-left:.2pt;margin-top:.25pt;width:19.8pt;height:155pt;z-index:251866162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</w:tr>
      <w:tr w:rsidR="006F45CA" w:rsidRPr="00FC2E56" w14:paraId="22F5BEB6" w14:textId="77777777" w:rsidTr="006636C8">
        <w:trPr>
          <w:cantSplit/>
          <w:trHeight w:hRule="exact" w:val="3118"/>
        </w:trPr>
        <w:tc>
          <w:tcPr>
            <w:tcW w:w="5159" w:type="dxa"/>
          </w:tcPr>
          <w:p w14:paraId="41B3193C" w14:textId="77777777" w:rsidR="006F45CA" w:rsidRPr="00FC2E56" w:rsidRDefault="006F45CA" w:rsidP="006636C8">
            <w:pPr>
              <w:ind w:right="129"/>
              <w:rPr>
                <w:rFonts w:ascii="Yu Gothic" w:eastAsia="Yu Gothic" w:hAnsi="Yu Gothic"/>
              </w:rPr>
            </w:pPr>
            <w:r w:rsidRPr="001C14D3">
              <w:rPr>
                <w:rFonts w:ascii="Yu Gothic" w:eastAsia="Yu Gothic" w:hAnsi="Yu Gothic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37842" behindDoc="0" locked="0" layoutInCell="1" allowOverlap="1" wp14:anchorId="3BEE033B" wp14:editId="34FEB6E4">
                      <wp:simplePos x="0" y="0"/>
                      <wp:positionH relativeFrom="column">
                        <wp:posOffset>1390978</wp:posOffset>
                      </wp:positionH>
                      <wp:positionV relativeFrom="paragraph">
                        <wp:posOffset>997483</wp:posOffset>
                      </wp:positionV>
                      <wp:extent cx="1569617" cy="228600"/>
                      <wp:effectExtent l="0" t="0" r="0" b="0"/>
                      <wp:wrapNone/>
                      <wp:docPr id="133643711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9617" cy="228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B153F32" w14:textId="77777777" w:rsidR="006F45CA" w:rsidRPr="00451E6E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 w:rsidRPr="00451E6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Mukai　Yuto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EE033B" id="_x0000_s1106" type="#_x0000_t202" style="position:absolute;left:0;text-align:left;margin-left:109.55pt;margin-top:78.55pt;width:123.6pt;height:18pt;z-index:2519378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" filled="f" stroked="f">
                      <v:textbox>
                        <w:txbxContent>
                          <w:p w14:paraId="6B153F32" w14:textId="77777777" w:rsidR="006F45CA" w:rsidRPr="00451E6E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451E6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Mukai　Yuto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770" behindDoc="0" locked="0" layoutInCell="1" allowOverlap="1" wp14:anchorId="2ABB151B" wp14:editId="66258333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297668</wp:posOffset>
                      </wp:positionV>
                      <wp:extent cx="310515" cy="197485"/>
                      <wp:effectExtent l="0" t="0" r="0" b="0"/>
                      <wp:wrapNone/>
                      <wp:docPr id="107488467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07AC46F" w14:textId="77777777" w:rsidR="006F45CA" w:rsidRPr="009920E0" w:rsidRDefault="006F45CA" w:rsidP="006F45CA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回留学生による日本語スピーチコンテスト幹事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B151B" id="_x0000_s1107" type="#_x0000_t202" style="position:absolute;left:0;text-align:left;margin-left:67.4pt;margin-top:23.45pt;width:24.45pt;height:15.55pt;z-index:25193477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" filled="f" stroked="f">
                      <v:textbox style="mso-fit-shape-to-text:t">
                        <w:txbxContent>
                          <w:p w14:paraId="407AC46F" w14:textId="77777777" w:rsidR="006F45CA" w:rsidRPr="009920E0" w:rsidRDefault="006F45CA" w:rsidP="006F45CA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asciiTheme="minorEastAsia" w:hAnsiTheme="minor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asciiTheme="minorEastAsia" w:hAnsiTheme="minorEastAsia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回留学生による日本語スピーチコンテスト幹事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94" behindDoc="0" locked="0" layoutInCell="1" allowOverlap="1" wp14:anchorId="482725ED" wp14:editId="20E6CC3E">
                      <wp:simplePos x="0" y="0"/>
                      <wp:positionH relativeFrom="column">
                        <wp:posOffset>2256490</wp:posOffset>
                      </wp:positionH>
                      <wp:positionV relativeFrom="paragraph">
                        <wp:posOffset>457353</wp:posOffset>
                      </wp:positionV>
                      <wp:extent cx="958627" cy="253553"/>
                      <wp:effectExtent l="0" t="0" r="0" b="635"/>
                      <wp:wrapNone/>
                      <wp:docPr id="726128205" name="テキスト ボックス 726128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8627" cy="2535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5D830B" w14:textId="77777777" w:rsidR="006F45CA" w:rsidRPr="009920E0" w:rsidRDefault="006F45CA" w:rsidP="006F45C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2725ED" id="テキスト ボックス 726128205" o:spid="_x0000_s1108" type="#_x0000_t202" style="position:absolute;left:0;text-align:left;margin-left:177.7pt;margin-top:36pt;width:75.5pt;height:19.95pt;z-index:2519357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" fillcolor="white [3201]" stroked="f" strokeweight=".5pt">
                      <v:textbox>
                        <w:txbxContent>
                          <w:p w14:paraId="525D830B" w14:textId="77777777" w:rsidR="006F45CA" w:rsidRPr="009920E0" w:rsidRDefault="006F45CA" w:rsidP="006F45C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818" behindDoc="0" locked="0" layoutInCell="1" allowOverlap="1" wp14:anchorId="51362384" wp14:editId="24FD5340">
                      <wp:simplePos x="0" y="0"/>
                      <wp:positionH relativeFrom="column">
                        <wp:posOffset>1387085</wp:posOffset>
                      </wp:positionH>
                      <wp:positionV relativeFrom="paragraph">
                        <wp:posOffset>721605</wp:posOffset>
                      </wp:positionV>
                      <wp:extent cx="1529715" cy="388620"/>
                      <wp:effectExtent l="0" t="0" r="0" b="0"/>
                      <wp:wrapNone/>
                      <wp:docPr id="1058167609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A7BE9C0" w14:textId="77777777" w:rsidR="006F45CA" w:rsidRPr="00451E6E" w:rsidRDefault="006F45CA" w:rsidP="006F45C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000000" w:themeColor="text1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451E6E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000000" w:themeColor="text1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向井  悠人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62384" id="_x0000_s1109" type="#_x0000_t202" style="position:absolute;left:0;text-align:left;margin-left:109.2pt;margin-top:56.8pt;width:120.45pt;height:30.6pt;z-index:25193681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" filled="f" stroked="f">
                      <v:textbox>
                        <w:txbxContent>
                          <w:p w14:paraId="0A7BE9C0" w14:textId="77777777" w:rsidR="006F45CA" w:rsidRPr="00451E6E" w:rsidRDefault="006F45CA" w:rsidP="006F45CA">
                            <w:pP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51E6E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向井  悠人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66" behindDoc="0" locked="0" layoutInCell="1" allowOverlap="1" wp14:anchorId="256F7EFD" wp14:editId="4167875A">
                      <wp:simplePos x="0" y="0"/>
                      <wp:positionH relativeFrom="column">
                        <wp:posOffset>1310836</wp:posOffset>
                      </wp:positionH>
                      <wp:positionV relativeFrom="paragraph">
                        <wp:posOffset>1219737</wp:posOffset>
                      </wp:positionV>
                      <wp:extent cx="1769122" cy="789940"/>
                      <wp:effectExtent l="0" t="0" r="0" b="0"/>
                      <wp:wrapNone/>
                      <wp:docPr id="1168146856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05132E3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343-0818 </w:t>
                                  </w: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埼玉県越谷市越ヶ谷本町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8-17</w:t>
                                  </w:r>
                                </w:p>
                                <w:p w14:paraId="361A01F0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070-3614-8809</w:t>
                                  </w:r>
                                </w:p>
                                <w:p w14:paraId="1EC91501" w14:textId="77777777" w:rsidR="006F45CA" w:rsidRPr="004B1814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wicspeechcontest2024@gmail.com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56F7EFD" id="_x0000_s1110" type="#_x0000_t202" style="position:absolute;left:0;text-align:left;margin-left:103.2pt;margin-top:96.05pt;width:139.3pt;height:62.2pt;z-index:2519388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" filled="f" stroked="f">
                      <v:textbox style="mso-fit-shape-to-text:t">
                        <w:txbxContent>
                          <w:p w14:paraId="305132E3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343-0818 </w:t>
                            </w: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埼玉県越谷市越ヶ谷本町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8-17</w:t>
                            </w:r>
                          </w:p>
                          <w:p w14:paraId="361A01F0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070-3614-8809</w:t>
                            </w:r>
                          </w:p>
                          <w:p w14:paraId="1EC91501" w14:textId="77777777" w:rsidR="006F45CA" w:rsidRPr="004B1814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wicspeechcontest2024@gmail.com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933746" behindDoc="0" locked="0" layoutInCell="1" allowOverlap="1" wp14:anchorId="3BC06090" wp14:editId="5E45381F">
                  <wp:simplePos x="0" y="0"/>
                  <wp:positionH relativeFrom="column">
                    <wp:posOffset>579315</wp:posOffset>
                  </wp:positionH>
                  <wp:positionV relativeFrom="paragraph">
                    <wp:posOffset>726334</wp:posOffset>
                  </wp:positionV>
                  <wp:extent cx="630800" cy="630800"/>
                  <wp:effectExtent l="0" t="0" r="4445" b="4445"/>
                  <wp:wrapNone/>
                  <wp:docPr id="759657859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17362" behindDoc="0" locked="0" layoutInCell="1" allowOverlap="1" wp14:anchorId="2086E5DD" wp14:editId="722D18A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51409" cy="1968611"/>
                      <wp:effectExtent l="38100" t="0" r="28575" b="0"/>
                      <wp:wrapNone/>
                      <wp:docPr id="888591981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1683752438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60397059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1513011616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8331607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8261294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49028366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3591952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2021489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4168941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1134421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8810787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0075995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22936471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1902791653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46445812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5359680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85285474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5303912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2068769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9372789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AEC284" id="グラフィックス 184" o:spid="_x0000_s1026" style="position:absolute;margin-left:-.25pt;margin-top:.45pt;width:19.8pt;height:155pt;z-index:251917362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5159" w:type="dxa"/>
          </w:tcPr>
          <w:p w14:paraId="0EDBD7E2" w14:textId="77777777" w:rsidR="006F45CA" w:rsidRPr="00FC2E56" w:rsidRDefault="006F45CA" w:rsidP="006636C8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66" behindDoc="0" locked="0" layoutInCell="1" allowOverlap="1" wp14:anchorId="47171EC0" wp14:editId="5D03770D">
                      <wp:simplePos x="0" y="0"/>
                      <wp:positionH relativeFrom="column">
                        <wp:posOffset>1387475</wp:posOffset>
                      </wp:positionH>
                      <wp:positionV relativeFrom="paragraph">
                        <wp:posOffset>1207287</wp:posOffset>
                      </wp:positionV>
                      <wp:extent cx="1769122" cy="789940"/>
                      <wp:effectExtent l="0" t="0" r="0" b="0"/>
                      <wp:wrapNone/>
                      <wp:docPr id="1922892095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31FB3E4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343-0818 </w:t>
                                  </w: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埼玉県越谷市越ヶ谷本町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8-17</w:t>
                                  </w:r>
                                </w:p>
                                <w:p w14:paraId="1244F604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070-3614-8809</w:t>
                                  </w:r>
                                </w:p>
                                <w:p w14:paraId="7A9EB62A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wicspeechcontest2024@gmail.com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7171EC0" id="_x0000_s1111" type="#_x0000_t202" style="position:absolute;left:0;text-align:left;margin-left:109.25pt;margin-top:95.05pt;width:139.3pt;height:62.2pt;z-index:2519132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" filled="f" stroked="f">
                      <v:textbox style="mso-fit-shape-to-text:t">
                        <w:txbxContent>
                          <w:p w14:paraId="231FB3E4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343-0818 </w:t>
                            </w: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埼玉県越谷市越ヶ谷本町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8-17</w:t>
                            </w:r>
                          </w:p>
                          <w:p w14:paraId="1244F604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070-3614-8809</w:t>
                            </w:r>
                          </w:p>
                          <w:p w14:paraId="7A9EB62A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wicspeechcontest2024@gmail.com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314" behindDoc="0" locked="0" layoutInCell="1" allowOverlap="1" wp14:anchorId="68FB1C9D" wp14:editId="0485ACA6">
                      <wp:simplePos x="0" y="0"/>
                      <wp:positionH relativeFrom="column">
                        <wp:posOffset>1462897</wp:posOffset>
                      </wp:positionH>
                      <wp:positionV relativeFrom="paragraph">
                        <wp:posOffset>974867</wp:posOffset>
                      </wp:positionV>
                      <wp:extent cx="1356851" cy="276636"/>
                      <wp:effectExtent l="0" t="0" r="0" b="0"/>
                      <wp:wrapNone/>
                      <wp:docPr id="2034707583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6851" cy="2766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B6E8358" w14:textId="77777777" w:rsidR="006F45CA" w:rsidRPr="00B51267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 w:rsidRPr="00B51267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Mukai</w:t>
                                  </w: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 xml:space="preserve">　</w:t>
                                  </w:r>
                                  <w:r w:rsidRPr="00B51267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Yuto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B1C9D" id="_x0000_s1112" type="#_x0000_t202" style="position:absolute;left:0;text-align:left;margin-left:115.2pt;margin-top:76.75pt;width:106.85pt;height:21.8pt;z-index:251915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" filled="f" stroked="f">
                      <v:textbox>
                        <w:txbxContent>
                          <w:p w14:paraId="0B6E8358" w14:textId="77777777" w:rsidR="006F45CA" w:rsidRPr="00B51267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B51267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Mukai</w:t>
                            </w: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　</w:t>
                            </w:r>
                            <w:r w:rsidRPr="00B51267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Yuto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4290" behindDoc="0" locked="0" layoutInCell="1" allowOverlap="1" wp14:anchorId="173D0837" wp14:editId="1B70EA64">
                      <wp:simplePos x="0" y="0"/>
                      <wp:positionH relativeFrom="column">
                        <wp:posOffset>2267139</wp:posOffset>
                      </wp:positionH>
                      <wp:positionV relativeFrom="paragraph">
                        <wp:posOffset>373708</wp:posOffset>
                      </wp:positionV>
                      <wp:extent cx="994326" cy="233456"/>
                      <wp:effectExtent l="0" t="0" r="0" b="0"/>
                      <wp:wrapNone/>
                      <wp:docPr id="946222275" name="テキスト ボックス 946222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4326" cy="233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A1CE5B" w14:textId="77777777" w:rsidR="006F45CA" w:rsidRPr="009920E0" w:rsidRDefault="006F45CA" w:rsidP="006F45C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D0837" id="テキスト ボックス 946222275" o:spid="_x0000_s1113" type="#_x0000_t202" style="position:absolute;left:0;text-align:left;margin-left:178.5pt;margin-top:29.45pt;width:78.3pt;height:18.4pt;z-index:251914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" filled="f" stroked="f" strokeweight=".5pt">
                      <v:textbox>
                        <w:txbxContent>
                          <w:p w14:paraId="19A1CE5B" w14:textId="77777777" w:rsidR="006F45CA" w:rsidRPr="009920E0" w:rsidRDefault="006F45CA" w:rsidP="006F45C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6578" behindDoc="0" locked="0" layoutInCell="1" allowOverlap="1" wp14:anchorId="55DCD1F2" wp14:editId="136F2608">
                      <wp:simplePos x="0" y="0"/>
                      <wp:positionH relativeFrom="column">
                        <wp:posOffset>800302</wp:posOffset>
                      </wp:positionH>
                      <wp:positionV relativeFrom="paragraph">
                        <wp:posOffset>208098</wp:posOffset>
                      </wp:positionV>
                      <wp:extent cx="310515" cy="197485"/>
                      <wp:effectExtent l="0" t="0" r="0" b="0"/>
                      <wp:wrapNone/>
                      <wp:docPr id="1451922819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401B0A9" w14:textId="77777777" w:rsidR="006F45CA" w:rsidRPr="009920E0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回留学生による日本語スピーチコンテスト幹事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DCD1F2" id="_x0000_s1114" type="#_x0000_t202" style="position:absolute;left:0;text-align:left;margin-left:63pt;margin-top:16.4pt;width:24.45pt;height:15.55pt;z-index:2519265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" filled="f" stroked="f">
                      <v:textbox style="mso-fit-shape-to-text:t">
                        <w:txbxContent>
                          <w:p w14:paraId="2401B0A9" w14:textId="77777777" w:rsidR="006F45CA" w:rsidRPr="009920E0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回留学生による日本語スピーチコンテスト幹事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338" behindDoc="0" locked="0" layoutInCell="1" allowOverlap="1" wp14:anchorId="2A12B0B6" wp14:editId="2A120B9D">
                      <wp:simplePos x="0" y="0"/>
                      <wp:positionH relativeFrom="column">
                        <wp:posOffset>1445260</wp:posOffset>
                      </wp:positionH>
                      <wp:positionV relativeFrom="paragraph">
                        <wp:posOffset>664846</wp:posOffset>
                      </wp:positionV>
                      <wp:extent cx="1529715" cy="388620"/>
                      <wp:effectExtent l="0" t="0" r="0" b="0"/>
                      <wp:wrapNone/>
                      <wp:docPr id="354637842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13C99A5" w14:textId="77777777" w:rsidR="006F45CA" w:rsidRPr="00155D41" w:rsidRDefault="006F45CA" w:rsidP="006F45C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向井  悠人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2B0B6" id="_x0000_s1115" type="#_x0000_t202" style="position:absolute;left:0;text-align:left;margin-left:113.8pt;margin-top:52.35pt;width:120.45pt;height:30.6pt;z-index:25191633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" filled="f" stroked="f">
                      <v:textbox>
                        <w:txbxContent>
                          <w:p w14:paraId="713C99A5" w14:textId="77777777" w:rsidR="006F45CA" w:rsidRPr="00155D41" w:rsidRDefault="006F45CA" w:rsidP="006F45C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向井  悠人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925554" behindDoc="0" locked="0" layoutInCell="1" allowOverlap="1" wp14:anchorId="1154432E" wp14:editId="68A1F794">
                  <wp:simplePos x="0" y="0"/>
                  <wp:positionH relativeFrom="column">
                    <wp:posOffset>545758</wp:posOffset>
                  </wp:positionH>
                  <wp:positionV relativeFrom="paragraph">
                    <wp:posOffset>720410</wp:posOffset>
                  </wp:positionV>
                  <wp:extent cx="630800" cy="630800"/>
                  <wp:effectExtent l="0" t="0" r="4445" b="4445"/>
                  <wp:wrapNone/>
                  <wp:docPr id="1319604795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18386" behindDoc="0" locked="0" layoutInCell="1" allowOverlap="1" wp14:anchorId="28A3C7A0" wp14:editId="2E2E1D5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5715</wp:posOffset>
                      </wp:positionV>
                      <wp:extent cx="251409" cy="1968611"/>
                      <wp:effectExtent l="38100" t="0" r="28575" b="0"/>
                      <wp:wrapNone/>
                      <wp:docPr id="1489376664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3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321218548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2941193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300554067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732447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89788440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83441763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90254135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8990249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2753264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13253938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17702589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3284278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04246160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580344855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19910518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72689585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4303369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25643043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93813681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6546465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32F10B" id="グラフィックス 184" o:spid="_x0000_s1026" style="position:absolute;margin-left:.2pt;margin-top:.45pt;width:19.8pt;height:155pt;z-index:251918386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</w:tr>
      <w:tr w:rsidR="006F45CA" w:rsidRPr="00FC2E56" w14:paraId="3FED0B90" w14:textId="77777777" w:rsidTr="006636C8">
        <w:trPr>
          <w:cantSplit/>
          <w:trHeight w:hRule="exact" w:val="3118"/>
        </w:trPr>
        <w:tc>
          <w:tcPr>
            <w:tcW w:w="5159" w:type="dxa"/>
          </w:tcPr>
          <w:p w14:paraId="48A21C24" w14:textId="77777777" w:rsidR="006F45CA" w:rsidRPr="00FC2E56" w:rsidRDefault="006F45CA" w:rsidP="006636C8">
            <w:pPr>
              <w:ind w:right="129"/>
              <w:rPr>
                <w:rFonts w:ascii="Yu Gothic" w:eastAsia="Yu Gothic" w:hAnsi="Yu Gothic"/>
              </w:rPr>
            </w:pP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370" behindDoc="0" locked="0" layoutInCell="1" allowOverlap="1" wp14:anchorId="3A277E40" wp14:editId="18231E37">
                      <wp:simplePos x="0" y="0"/>
                      <wp:positionH relativeFrom="column">
                        <wp:posOffset>1413100</wp:posOffset>
                      </wp:positionH>
                      <wp:positionV relativeFrom="paragraph">
                        <wp:posOffset>1060204</wp:posOffset>
                      </wp:positionV>
                      <wp:extent cx="871855" cy="291376"/>
                      <wp:effectExtent l="0" t="0" r="0" b="0"/>
                      <wp:wrapNone/>
                      <wp:docPr id="1511663959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855" cy="29137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EA9C7A7" w14:textId="77777777" w:rsidR="006F45CA" w:rsidRPr="00451E6E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 w:rsidRPr="00451E6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Mukai Yuto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77E40" id="_x0000_s1116" type="#_x0000_t202" style="position:absolute;left:0;text-align:left;margin-left:111.25pt;margin-top:83.5pt;width:68.65pt;height:22.95pt;z-index:2519603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" filled="f" stroked="f">
                      <v:textbox>
                        <w:txbxContent>
                          <w:p w14:paraId="5EA9C7A7" w14:textId="77777777" w:rsidR="006F45CA" w:rsidRPr="00451E6E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451E6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Mukai Yuto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130" behindDoc="0" locked="0" layoutInCell="1" allowOverlap="1" wp14:anchorId="164AE9F7" wp14:editId="52FE753B">
                      <wp:simplePos x="0" y="0"/>
                      <wp:positionH relativeFrom="column">
                        <wp:posOffset>2256532</wp:posOffset>
                      </wp:positionH>
                      <wp:positionV relativeFrom="paragraph">
                        <wp:posOffset>447040</wp:posOffset>
                      </wp:positionV>
                      <wp:extent cx="1022741" cy="237378"/>
                      <wp:effectExtent l="0" t="0" r="0" b="0"/>
                      <wp:wrapNone/>
                      <wp:docPr id="1361507939" name="テキスト ボックス 13615079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741" cy="2373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D0C699" w14:textId="77777777" w:rsidR="006F45CA" w:rsidRPr="009920E0" w:rsidRDefault="006F45CA" w:rsidP="006F45C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AE9F7" id="テキスト ボックス 1361507939" o:spid="_x0000_s1117" type="#_x0000_t202" style="position:absolute;left:0;text-align:left;margin-left:177.7pt;margin-top:35.2pt;width:80.55pt;height:18.7pt;z-index:2519501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" filled="f" stroked="f" strokeweight=".5pt">
                      <v:textbox>
                        <w:txbxContent>
                          <w:p w14:paraId="3BD0C699" w14:textId="77777777" w:rsidR="006F45CA" w:rsidRPr="009920E0" w:rsidRDefault="006F45CA" w:rsidP="006F45C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5010" behindDoc="0" locked="0" layoutInCell="1" allowOverlap="1" wp14:anchorId="06E443BC" wp14:editId="7E073AF7">
                      <wp:simplePos x="0" y="0"/>
                      <wp:positionH relativeFrom="column">
                        <wp:posOffset>812556</wp:posOffset>
                      </wp:positionH>
                      <wp:positionV relativeFrom="paragraph">
                        <wp:posOffset>274655</wp:posOffset>
                      </wp:positionV>
                      <wp:extent cx="310515" cy="197485"/>
                      <wp:effectExtent l="0" t="0" r="0" b="0"/>
                      <wp:wrapNone/>
                      <wp:docPr id="496971293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75B7D75" w14:textId="77777777" w:rsidR="006F45CA" w:rsidRPr="009920E0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回留学生による日本語スピーチコンテスト幹事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E443BC" id="_x0000_s1118" type="#_x0000_t202" style="position:absolute;left:0;text-align:left;margin-left:64pt;margin-top:21.65pt;width:24.45pt;height:15.55pt;z-index:25194501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" filled="f" stroked="f">
                      <v:textbox style="mso-fit-shape-to-text:t">
                        <w:txbxContent>
                          <w:p w14:paraId="175B7D75" w14:textId="77777777" w:rsidR="006F45CA" w:rsidRPr="009920E0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回留学生による日本語スピーチコンテスト幹事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5490" behindDoc="0" locked="0" layoutInCell="1" allowOverlap="1" wp14:anchorId="766E145B" wp14:editId="780FE635">
                      <wp:simplePos x="0" y="0"/>
                      <wp:positionH relativeFrom="column">
                        <wp:posOffset>1347958</wp:posOffset>
                      </wp:positionH>
                      <wp:positionV relativeFrom="paragraph">
                        <wp:posOffset>1274900</wp:posOffset>
                      </wp:positionV>
                      <wp:extent cx="1769122" cy="789940"/>
                      <wp:effectExtent l="0" t="0" r="0" b="0"/>
                      <wp:wrapNone/>
                      <wp:docPr id="1977306046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64D6B86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343-0818 </w:t>
                                  </w: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埼玉県越谷市越ヶ谷本町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8-17</w:t>
                                  </w:r>
                                </w:p>
                                <w:p w14:paraId="3322AE46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070-3614-8809</w:t>
                                  </w:r>
                                </w:p>
                                <w:p w14:paraId="54848EEB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wicspeechcontest2024@gmail.com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66E145B" id="_x0000_s1119" type="#_x0000_t202" style="position:absolute;left:0;text-align:left;margin-left:106.15pt;margin-top:100.4pt;width:139.3pt;height:62.2pt;z-index:2519654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" filled="f" stroked="f">
                      <v:textbox style="mso-fit-shape-to-text:t">
                        <w:txbxContent>
                          <w:p w14:paraId="164D6B86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343-0818 </w:t>
                            </w: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埼玉県越谷市越ヶ谷本町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8-17</w:t>
                            </w:r>
                          </w:p>
                          <w:p w14:paraId="3322AE46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070-3614-8809</w:t>
                            </w:r>
                          </w:p>
                          <w:p w14:paraId="54848EEB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wicspeechcontest2024@gmail.com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5250" behindDoc="0" locked="0" layoutInCell="1" allowOverlap="1" wp14:anchorId="14FF88E6" wp14:editId="2A33ACF5">
                      <wp:simplePos x="0" y="0"/>
                      <wp:positionH relativeFrom="column">
                        <wp:posOffset>1416099</wp:posOffset>
                      </wp:positionH>
                      <wp:positionV relativeFrom="paragraph">
                        <wp:posOffset>741522</wp:posOffset>
                      </wp:positionV>
                      <wp:extent cx="1529715" cy="388620"/>
                      <wp:effectExtent l="0" t="0" r="0" b="0"/>
                      <wp:wrapNone/>
                      <wp:docPr id="448327332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7BB82A5" w14:textId="77777777" w:rsidR="006F45CA" w:rsidRPr="00155D41" w:rsidRDefault="006F45CA" w:rsidP="006F45C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向井  悠人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F88E6" id="_x0000_s1120" type="#_x0000_t202" style="position:absolute;left:0;text-align:left;margin-left:111.5pt;margin-top:58.4pt;width:120.45pt;height:30.6pt;z-index:25195525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" filled="f" stroked="f">
                      <v:textbox>
                        <w:txbxContent>
                          <w:p w14:paraId="47BB82A5" w14:textId="77777777" w:rsidR="006F45CA" w:rsidRPr="00155D41" w:rsidRDefault="006F45CA" w:rsidP="006F45C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向井  悠人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939890" behindDoc="0" locked="0" layoutInCell="1" allowOverlap="1" wp14:anchorId="1B7EFED5" wp14:editId="72030452">
                  <wp:simplePos x="0" y="0"/>
                  <wp:positionH relativeFrom="column">
                    <wp:posOffset>579120</wp:posOffset>
                  </wp:positionH>
                  <wp:positionV relativeFrom="paragraph">
                    <wp:posOffset>752231</wp:posOffset>
                  </wp:positionV>
                  <wp:extent cx="630800" cy="630800"/>
                  <wp:effectExtent l="0" t="0" r="4445" b="4445"/>
                  <wp:wrapNone/>
                  <wp:docPr id="2110604205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20434" behindDoc="0" locked="0" layoutInCell="1" allowOverlap="1" wp14:anchorId="78C9C0E9" wp14:editId="6EFAA5E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251409" cy="1968611"/>
                      <wp:effectExtent l="38100" t="0" r="28575" b="0"/>
                      <wp:wrapNone/>
                      <wp:docPr id="1475999781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1038897293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25151138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279817828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7210696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5007853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82628960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8666669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530231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7453801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365782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5148621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0903226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640561535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1479392148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2675978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13122597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7895433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4947408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03131988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74890291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F97CA9" id="グラフィックス 184" o:spid="_x0000_s1026" style="position:absolute;margin-left:-.25pt;margin-top:.4pt;width:19.8pt;height:155pt;z-index:251920434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5159" w:type="dxa"/>
          </w:tcPr>
          <w:p w14:paraId="0E1E6A9F" w14:textId="77777777" w:rsidR="006F45CA" w:rsidRPr="00FC2E56" w:rsidRDefault="006F45CA" w:rsidP="006636C8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2722" behindDoc="0" locked="0" layoutInCell="1" allowOverlap="1" wp14:anchorId="20BB611E" wp14:editId="4F89796A">
                      <wp:simplePos x="0" y="0"/>
                      <wp:positionH relativeFrom="column">
                        <wp:posOffset>1354455</wp:posOffset>
                      </wp:positionH>
                      <wp:positionV relativeFrom="paragraph">
                        <wp:posOffset>1275510</wp:posOffset>
                      </wp:positionV>
                      <wp:extent cx="1769122" cy="789940"/>
                      <wp:effectExtent l="0" t="0" r="0" b="0"/>
                      <wp:wrapNone/>
                      <wp:docPr id="1380651240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A57C905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343-0818 </w:t>
                                  </w: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埼玉県越谷市越ヶ谷本町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8-17</w:t>
                                  </w:r>
                                </w:p>
                                <w:p w14:paraId="24C793B8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070-3614-8809</w:t>
                                  </w:r>
                                </w:p>
                                <w:p w14:paraId="177AB796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wicspeechcontest2024@gmail.com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BB611E" id="_x0000_s1121" type="#_x0000_t202" style="position:absolute;left:0;text-align:left;margin-left:106.65pt;margin-top:100.45pt;width:139.3pt;height:62.2pt;z-index:2519327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" filled="f" stroked="f">
                      <v:textbox style="mso-fit-shape-to-text:t">
                        <w:txbxContent>
                          <w:p w14:paraId="4A57C905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343-0818 </w:t>
                            </w: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埼玉県越谷市越ヶ谷本町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8-17</w:t>
                            </w:r>
                          </w:p>
                          <w:p w14:paraId="24C793B8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070-3614-8809</w:t>
                            </w:r>
                          </w:p>
                          <w:p w14:paraId="177AB796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wicspeechcontest2024@gmail.com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98" behindDoc="0" locked="0" layoutInCell="1" allowOverlap="1" wp14:anchorId="6803B637" wp14:editId="71724C98">
                      <wp:simplePos x="0" y="0"/>
                      <wp:positionH relativeFrom="column">
                        <wp:posOffset>1426026</wp:posOffset>
                      </wp:positionH>
                      <wp:positionV relativeFrom="paragraph">
                        <wp:posOffset>1038082</wp:posOffset>
                      </wp:positionV>
                      <wp:extent cx="1010264" cy="234315"/>
                      <wp:effectExtent l="0" t="0" r="0" b="0"/>
                      <wp:wrapNone/>
                      <wp:docPr id="1038825910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264" cy="2343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4F8D747" w14:textId="77777777" w:rsidR="006F45CA" w:rsidRPr="00451E6E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 w:rsidRPr="00451E6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Mukai Yuto</w:t>
                                  </w:r>
                                </w:p>
                                <w:p w14:paraId="196799FC" w14:textId="77777777" w:rsidR="006F45CA" w:rsidRPr="00451E6E" w:rsidRDefault="006F45CA" w:rsidP="006F45CA"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3B637" id="_x0000_s1122" type="#_x0000_t202" style="position:absolute;left:0;text-align:left;margin-left:112.3pt;margin-top:81.75pt;width:79.55pt;height:18.45pt;z-index:2519316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" filled="f" stroked="f">
                      <v:textbox>
                        <w:txbxContent>
                          <w:p w14:paraId="44F8D747" w14:textId="77777777" w:rsidR="006F45CA" w:rsidRPr="00451E6E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451E6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Mukai Yuto</w:t>
                            </w:r>
                          </w:p>
                          <w:p w14:paraId="196799FC" w14:textId="77777777" w:rsidR="006F45CA" w:rsidRPr="00451E6E" w:rsidRDefault="006F45CA" w:rsidP="006F45CA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9650" behindDoc="0" locked="0" layoutInCell="1" allowOverlap="1" wp14:anchorId="48F163A5" wp14:editId="6F889784">
                      <wp:simplePos x="0" y="0"/>
                      <wp:positionH relativeFrom="column">
                        <wp:posOffset>2239687</wp:posOffset>
                      </wp:positionH>
                      <wp:positionV relativeFrom="paragraph">
                        <wp:posOffset>457200</wp:posOffset>
                      </wp:positionV>
                      <wp:extent cx="1027877" cy="227330"/>
                      <wp:effectExtent l="0" t="0" r="0" b="0"/>
                      <wp:wrapNone/>
                      <wp:docPr id="1691665813" name="テキスト ボックス 16916658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7877" cy="2273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AC701B" w14:textId="77777777" w:rsidR="006F45CA" w:rsidRPr="009920E0" w:rsidRDefault="006F45CA" w:rsidP="006F45C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163A5" id="テキスト ボックス 1691665813" o:spid="_x0000_s1123" type="#_x0000_t202" style="position:absolute;left:0;text-align:left;margin-left:176.35pt;margin-top:36pt;width:80.95pt;height:17.9pt;z-index:2519296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" filled="f" stroked="f" strokeweight=".5pt">
                      <v:textbox>
                        <w:txbxContent>
                          <w:p w14:paraId="0FAC701B" w14:textId="77777777" w:rsidR="006F45CA" w:rsidRPr="009920E0" w:rsidRDefault="006F45CA" w:rsidP="006F45C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8626" behindDoc="0" locked="0" layoutInCell="1" allowOverlap="1" wp14:anchorId="66299657" wp14:editId="64797D51">
                      <wp:simplePos x="0" y="0"/>
                      <wp:positionH relativeFrom="column">
                        <wp:posOffset>828278</wp:posOffset>
                      </wp:positionH>
                      <wp:positionV relativeFrom="paragraph">
                        <wp:posOffset>276783</wp:posOffset>
                      </wp:positionV>
                      <wp:extent cx="310515" cy="197485"/>
                      <wp:effectExtent l="0" t="0" r="0" b="0"/>
                      <wp:wrapNone/>
                      <wp:docPr id="966695925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8E03D9A" w14:textId="77777777" w:rsidR="006F45CA" w:rsidRPr="009920E0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回留学生による日本語スピーチコンテスト幹事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299657" id="_x0000_s1124" type="#_x0000_t202" style="position:absolute;left:0;text-align:left;margin-left:65.2pt;margin-top:21.8pt;width:24.45pt;height:15.55pt;z-index:25192862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" filled="f" stroked="f">
                      <v:textbox style="mso-fit-shape-to-text:t">
                        <w:txbxContent>
                          <w:p w14:paraId="18E03D9A" w14:textId="77777777" w:rsidR="006F45CA" w:rsidRPr="009920E0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回留学生による日本語スピーチコンテスト幹事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0674" behindDoc="0" locked="0" layoutInCell="1" allowOverlap="1" wp14:anchorId="23C973FB" wp14:editId="027318B6">
                      <wp:simplePos x="0" y="0"/>
                      <wp:positionH relativeFrom="column">
                        <wp:posOffset>1438910</wp:posOffset>
                      </wp:positionH>
                      <wp:positionV relativeFrom="paragraph">
                        <wp:posOffset>743878</wp:posOffset>
                      </wp:positionV>
                      <wp:extent cx="1529715" cy="388620"/>
                      <wp:effectExtent l="0" t="0" r="0" b="0"/>
                      <wp:wrapNone/>
                      <wp:docPr id="567576112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E9412D8" w14:textId="77777777" w:rsidR="006F45CA" w:rsidRPr="00155D41" w:rsidRDefault="006F45CA" w:rsidP="006F45C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向井  悠人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973FB" id="_x0000_s1125" type="#_x0000_t202" style="position:absolute;left:0;text-align:left;margin-left:113.3pt;margin-top:58.55pt;width:120.45pt;height:30.6pt;z-index:25193067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" filled="f" stroked="f">
                      <v:textbox>
                        <w:txbxContent>
                          <w:p w14:paraId="5E9412D8" w14:textId="77777777" w:rsidR="006F45CA" w:rsidRPr="00155D41" w:rsidRDefault="006F45CA" w:rsidP="006F45C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向井  悠人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927602" behindDoc="0" locked="0" layoutInCell="1" allowOverlap="1" wp14:anchorId="1487BE42" wp14:editId="369AB00A">
                  <wp:simplePos x="0" y="0"/>
                  <wp:positionH relativeFrom="column">
                    <wp:posOffset>546295</wp:posOffset>
                  </wp:positionH>
                  <wp:positionV relativeFrom="paragraph">
                    <wp:posOffset>754527</wp:posOffset>
                  </wp:positionV>
                  <wp:extent cx="629227" cy="629227"/>
                  <wp:effectExtent l="0" t="0" r="6350" b="6350"/>
                  <wp:wrapNone/>
                  <wp:docPr id="1923639335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1" cy="637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19410" behindDoc="0" locked="0" layoutInCell="1" allowOverlap="1" wp14:anchorId="676033BE" wp14:editId="70ADDE2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5080</wp:posOffset>
                      </wp:positionV>
                      <wp:extent cx="251409" cy="1968611"/>
                      <wp:effectExtent l="38100" t="0" r="28575" b="0"/>
                      <wp:wrapNone/>
                      <wp:docPr id="1266905065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135955509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97584046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1842708042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2756685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09870283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8921043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6916676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7810518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60443981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32530568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3467288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7794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4212285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738696877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6084076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77237366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2135064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0677339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2242703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42587383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F9FD35" id="グラフィックス 184" o:spid="_x0000_s1026" style="position:absolute;margin-left:.2pt;margin-top:.4pt;width:19.8pt;height:155pt;z-index:251919410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</w:tr>
      <w:tr w:rsidR="006F45CA" w:rsidRPr="00FC2E56" w14:paraId="248AC814" w14:textId="77777777" w:rsidTr="006636C8">
        <w:trPr>
          <w:cantSplit/>
          <w:trHeight w:hRule="exact" w:val="3118"/>
        </w:trPr>
        <w:tc>
          <w:tcPr>
            <w:tcW w:w="5159" w:type="dxa"/>
          </w:tcPr>
          <w:p w14:paraId="03E156D4" w14:textId="77777777" w:rsidR="006F45CA" w:rsidRPr="00FC2E56" w:rsidRDefault="006F45CA" w:rsidP="006636C8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6514" behindDoc="0" locked="0" layoutInCell="1" allowOverlap="1" wp14:anchorId="592F9D96" wp14:editId="12BD583D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1327785</wp:posOffset>
                      </wp:positionV>
                      <wp:extent cx="1769110" cy="789940"/>
                      <wp:effectExtent l="0" t="0" r="0" b="0"/>
                      <wp:wrapNone/>
                      <wp:docPr id="1341037644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10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5D77A8A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343-0818 </w:t>
                                  </w: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埼玉県越谷市越ヶ谷本町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8-17</w:t>
                                  </w:r>
                                </w:p>
                                <w:p w14:paraId="2684D63A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070-3614-8809</w:t>
                                  </w:r>
                                </w:p>
                                <w:p w14:paraId="511B3D98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wicspeechcontest2024@gmail.com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92F9D96" id="_x0000_s1126" type="#_x0000_t202" style="position:absolute;left:0;text-align:left;margin-left:103.2pt;margin-top:104.55pt;width:139.3pt;height:62.2pt;z-index:2519665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" filled="f" stroked="f">
                      <v:textbox style="mso-fit-shape-to-text:t">
                        <w:txbxContent>
                          <w:p w14:paraId="35D77A8A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343-0818 </w:t>
                            </w: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埼玉県越谷市越ヶ谷本町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8-17</w:t>
                            </w:r>
                          </w:p>
                          <w:p w14:paraId="2684D63A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070-3614-8809</w:t>
                            </w:r>
                          </w:p>
                          <w:p w14:paraId="511B3D98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wicspeechcontest2024@gmail.com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394" behindDoc="0" locked="0" layoutInCell="1" allowOverlap="1" wp14:anchorId="04EEE059" wp14:editId="5B21750C">
                      <wp:simplePos x="0" y="0"/>
                      <wp:positionH relativeFrom="column">
                        <wp:posOffset>1413100</wp:posOffset>
                      </wp:positionH>
                      <wp:positionV relativeFrom="paragraph">
                        <wp:posOffset>1108177</wp:posOffset>
                      </wp:positionV>
                      <wp:extent cx="938223" cy="239756"/>
                      <wp:effectExtent l="0" t="0" r="0" b="0"/>
                      <wp:wrapNone/>
                      <wp:docPr id="1555655965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23" cy="23975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0635B54" w14:textId="77777777" w:rsidR="006F45CA" w:rsidRPr="00451E6E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 w:rsidRPr="00451E6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Mukai Yuto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EE059" id="_x0000_s1127" type="#_x0000_t202" style="position:absolute;left:0;text-align:left;margin-left:111.25pt;margin-top:87.25pt;width:73.9pt;height:18.9pt;z-index:2519613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" filled="f" stroked="f">
                      <v:textbox>
                        <w:txbxContent>
                          <w:p w14:paraId="10635B54" w14:textId="77777777" w:rsidR="006F45CA" w:rsidRPr="00451E6E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451E6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Mukai Yuto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154" behindDoc="0" locked="0" layoutInCell="1" allowOverlap="1" wp14:anchorId="2D942879" wp14:editId="27E17F01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529004</wp:posOffset>
                      </wp:positionV>
                      <wp:extent cx="1042901" cy="241160"/>
                      <wp:effectExtent l="0" t="0" r="0" b="0"/>
                      <wp:wrapNone/>
                      <wp:docPr id="1890933891" name="テキスト ボックス 18909338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2901" cy="241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B18B34" w14:textId="77777777" w:rsidR="006F45CA" w:rsidRPr="009920E0" w:rsidRDefault="006F45CA" w:rsidP="006F45C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42879" id="テキスト ボックス 1890933891" o:spid="_x0000_s1128" type="#_x0000_t202" style="position:absolute;left:0;text-align:left;margin-left:177.4pt;margin-top:41.65pt;width:82.1pt;height:19pt;z-index:2519511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" filled="f" stroked="f" strokeweight=".5pt">
                      <v:textbox>
                        <w:txbxContent>
                          <w:p w14:paraId="52B18B34" w14:textId="77777777" w:rsidR="006F45CA" w:rsidRPr="009920E0" w:rsidRDefault="006F45CA" w:rsidP="006F45C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6034" behindDoc="0" locked="0" layoutInCell="1" allowOverlap="1" wp14:anchorId="10D20310" wp14:editId="63CC2B0B">
                      <wp:simplePos x="0" y="0"/>
                      <wp:positionH relativeFrom="column">
                        <wp:posOffset>848605</wp:posOffset>
                      </wp:positionH>
                      <wp:positionV relativeFrom="paragraph">
                        <wp:posOffset>350486</wp:posOffset>
                      </wp:positionV>
                      <wp:extent cx="310515" cy="197485"/>
                      <wp:effectExtent l="0" t="0" r="0" b="0"/>
                      <wp:wrapNone/>
                      <wp:docPr id="788708671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68A1FAD" w14:textId="77777777" w:rsidR="006F45CA" w:rsidRPr="009920E0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回留学生による日本語スピーチコンテスト幹事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D20310" id="_x0000_s1129" type="#_x0000_t202" style="position:absolute;left:0;text-align:left;margin-left:66.8pt;margin-top:27.6pt;width:24.45pt;height:15.55pt;z-index:2519460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" filled="f" stroked="f">
                      <v:textbox style="mso-fit-shape-to-text:t">
                        <w:txbxContent>
                          <w:p w14:paraId="368A1FAD" w14:textId="77777777" w:rsidR="006F45CA" w:rsidRPr="009920E0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回留学生による日本語スピーチコンテスト幹事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6274" behindDoc="0" locked="0" layoutInCell="1" allowOverlap="1" wp14:anchorId="2A9C219C" wp14:editId="42C224A1">
                      <wp:simplePos x="0" y="0"/>
                      <wp:positionH relativeFrom="column">
                        <wp:posOffset>1413461</wp:posOffset>
                      </wp:positionH>
                      <wp:positionV relativeFrom="paragraph">
                        <wp:posOffset>818173</wp:posOffset>
                      </wp:positionV>
                      <wp:extent cx="1529715" cy="388620"/>
                      <wp:effectExtent l="0" t="0" r="0" b="0"/>
                      <wp:wrapNone/>
                      <wp:docPr id="524504900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6EDB9E0" w14:textId="77777777" w:rsidR="006F45CA" w:rsidRPr="00155D41" w:rsidRDefault="006F45CA" w:rsidP="006F45C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向井  悠人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C219C" id="_x0000_s1130" type="#_x0000_t202" style="position:absolute;left:0;text-align:left;margin-left:111.3pt;margin-top:64.4pt;width:120.45pt;height:30.6pt;z-index:25195627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" filled="f" stroked="f">
                      <v:textbox>
                        <w:txbxContent>
                          <w:p w14:paraId="26EDB9E0" w14:textId="77777777" w:rsidR="006F45CA" w:rsidRPr="00155D41" w:rsidRDefault="006F45CA" w:rsidP="006F45C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向井  悠人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940914" behindDoc="0" locked="0" layoutInCell="1" allowOverlap="1" wp14:anchorId="2D040EDA" wp14:editId="0FBA9D49">
                  <wp:simplePos x="0" y="0"/>
                  <wp:positionH relativeFrom="column">
                    <wp:posOffset>579315</wp:posOffset>
                  </wp:positionH>
                  <wp:positionV relativeFrom="paragraph">
                    <wp:posOffset>821770</wp:posOffset>
                  </wp:positionV>
                  <wp:extent cx="630800" cy="630800"/>
                  <wp:effectExtent l="0" t="0" r="4445" b="4445"/>
                  <wp:wrapNone/>
                  <wp:docPr id="1680123152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21458" behindDoc="0" locked="0" layoutInCell="1" allowOverlap="1" wp14:anchorId="0530B611" wp14:editId="38C554A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251409" cy="1968611"/>
                      <wp:effectExtent l="38100" t="0" r="28575" b="0"/>
                      <wp:wrapNone/>
                      <wp:docPr id="396070210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1045929725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00196305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1952087919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144523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97969782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12792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8724863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4324807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59056928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9488951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42532600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2203700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23277099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255568206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29836169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75764509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22522221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6175870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5546895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60475251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9D30CB" id="グラフィックス 184" o:spid="_x0000_s1026" style="position:absolute;margin-left:-.25pt;margin-top:.35pt;width:19.8pt;height:155pt;z-index:251921458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5159" w:type="dxa"/>
          </w:tcPr>
          <w:p w14:paraId="76CCA960" w14:textId="77777777" w:rsidR="006F45CA" w:rsidRPr="00FC2E56" w:rsidRDefault="006F45CA" w:rsidP="006636C8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7538" behindDoc="0" locked="0" layoutInCell="1" allowOverlap="1" wp14:anchorId="054DB0DD" wp14:editId="1086BD1E">
                      <wp:simplePos x="0" y="0"/>
                      <wp:positionH relativeFrom="column">
                        <wp:posOffset>1356360</wp:posOffset>
                      </wp:positionH>
                      <wp:positionV relativeFrom="paragraph">
                        <wp:posOffset>1300494</wp:posOffset>
                      </wp:positionV>
                      <wp:extent cx="1769122" cy="789940"/>
                      <wp:effectExtent l="0" t="0" r="0" b="0"/>
                      <wp:wrapNone/>
                      <wp:docPr id="2090131016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5E7487B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343-0818 </w:t>
                                  </w: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埼玉県越谷市越ヶ谷本町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8-17</w:t>
                                  </w:r>
                                </w:p>
                                <w:p w14:paraId="44D4880D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070-3614-8809</w:t>
                                  </w:r>
                                </w:p>
                                <w:p w14:paraId="28742DD2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wicspeechcontest2024@gmail.com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4DB0DD" id="_x0000_s1131" type="#_x0000_t202" style="position:absolute;left:0;text-align:left;margin-left:106.8pt;margin-top:102.4pt;width:139.3pt;height:62.2pt;z-index:2519675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" filled="f" stroked="f">
                      <v:textbox style="mso-fit-shape-to-text:t">
                        <w:txbxContent>
                          <w:p w14:paraId="75E7487B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343-0818 </w:t>
                            </w: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埼玉県越谷市越ヶ谷本町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8-17</w:t>
                            </w:r>
                          </w:p>
                          <w:p w14:paraId="44D4880D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070-3614-8809</w:t>
                            </w:r>
                          </w:p>
                          <w:p w14:paraId="28742DD2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wicspeechcontest2024@gmail.com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2418" behindDoc="0" locked="0" layoutInCell="1" allowOverlap="1" wp14:anchorId="1C11EF88" wp14:editId="771F00C1">
                      <wp:simplePos x="0" y="0"/>
                      <wp:positionH relativeFrom="column">
                        <wp:posOffset>1499768</wp:posOffset>
                      </wp:positionH>
                      <wp:positionV relativeFrom="paragraph">
                        <wp:posOffset>1056557</wp:posOffset>
                      </wp:positionV>
                      <wp:extent cx="871855" cy="291375"/>
                      <wp:effectExtent l="0" t="0" r="0" b="0"/>
                      <wp:wrapNone/>
                      <wp:docPr id="1536560226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855" cy="2913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68EE7C7" w14:textId="77777777" w:rsidR="006F45CA" w:rsidRPr="00451E6E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 w:rsidRPr="00451E6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Mukai Yuto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11EF88" id="_x0000_s1132" type="#_x0000_t202" style="position:absolute;left:0;text-align:left;margin-left:118.1pt;margin-top:83.2pt;width:68.65pt;height:22.95pt;z-index:2519624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" filled="f" stroked="f">
                      <v:textbox>
                        <w:txbxContent>
                          <w:p w14:paraId="268EE7C7" w14:textId="77777777" w:rsidR="006F45CA" w:rsidRPr="00451E6E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451E6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Mukai Yuto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78" behindDoc="0" locked="0" layoutInCell="1" allowOverlap="1" wp14:anchorId="7B6CEFD5" wp14:editId="1D39CB06">
                      <wp:simplePos x="0" y="0"/>
                      <wp:positionH relativeFrom="column">
                        <wp:posOffset>2233762</wp:posOffset>
                      </wp:positionH>
                      <wp:positionV relativeFrom="paragraph">
                        <wp:posOffset>516890</wp:posOffset>
                      </wp:positionV>
                      <wp:extent cx="997732" cy="241160"/>
                      <wp:effectExtent l="0" t="0" r="5715" b="635"/>
                      <wp:wrapNone/>
                      <wp:docPr id="390768741" name="テキスト ボックス 3907687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7732" cy="241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CD710C" w14:textId="77777777" w:rsidR="006F45CA" w:rsidRPr="009920E0" w:rsidRDefault="006F45CA" w:rsidP="006F45C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CEFD5" id="テキスト ボックス 390768741" o:spid="_x0000_s1133" type="#_x0000_t202" style="position:absolute;left:0;text-align:left;margin-left:175.9pt;margin-top:40.7pt;width:78.55pt;height:19pt;z-index:2519521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" fillcolor="white [3201]" stroked="f" strokeweight=".5pt">
                      <v:textbox>
                        <w:txbxContent>
                          <w:p w14:paraId="6DCD710C" w14:textId="77777777" w:rsidR="006F45CA" w:rsidRPr="009920E0" w:rsidRDefault="006F45CA" w:rsidP="006F45C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8082" behindDoc="0" locked="0" layoutInCell="1" allowOverlap="1" wp14:anchorId="4D2E5668" wp14:editId="05B5BA96">
                      <wp:simplePos x="0" y="0"/>
                      <wp:positionH relativeFrom="column">
                        <wp:posOffset>833001</wp:posOffset>
                      </wp:positionH>
                      <wp:positionV relativeFrom="paragraph">
                        <wp:posOffset>347345</wp:posOffset>
                      </wp:positionV>
                      <wp:extent cx="310515" cy="197485"/>
                      <wp:effectExtent l="0" t="0" r="0" b="0"/>
                      <wp:wrapNone/>
                      <wp:docPr id="216361239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3659C68" w14:textId="77777777" w:rsidR="006F45CA" w:rsidRPr="009920E0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回留学生による日本語スピーチコンテスト幹事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2E5668" id="_x0000_s1134" type="#_x0000_t202" style="position:absolute;left:0;text-align:left;margin-left:65.6pt;margin-top:27.35pt;width:24.45pt;height:15.55pt;z-index:25194808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" filled="f" stroked="f">
                      <v:textbox style="mso-fit-shape-to-text:t">
                        <w:txbxContent>
                          <w:p w14:paraId="53659C68" w14:textId="77777777" w:rsidR="006F45CA" w:rsidRPr="009920E0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回留学生による日本語スピーチコンテスト幹事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7298" behindDoc="0" locked="0" layoutInCell="1" allowOverlap="1" wp14:anchorId="27C3C810" wp14:editId="1CDED0CD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767758</wp:posOffset>
                      </wp:positionV>
                      <wp:extent cx="1529715" cy="388620"/>
                      <wp:effectExtent l="0" t="0" r="0" b="0"/>
                      <wp:wrapNone/>
                      <wp:docPr id="1786529318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0E3690E" w14:textId="77777777" w:rsidR="006F45CA" w:rsidRPr="00155D41" w:rsidRDefault="006F45CA" w:rsidP="006F45C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向井  悠人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3C810" id="_x0000_s1135" type="#_x0000_t202" style="position:absolute;left:0;text-align:left;margin-left:118.5pt;margin-top:60.45pt;width:120.45pt;height:30.6pt;z-index:25195729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" filled="f" stroked="f">
                      <v:textbox>
                        <w:txbxContent>
                          <w:p w14:paraId="10E3690E" w14:textId="77777777" w:rsidR="006F45CA" w:rsidRPr="00155D41" w:rsidRDefault="006F45CA" w:rsidP="006F45C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向井  悠人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942962" behindDoc="0" locked="0" layoutInCell="1" allowOverlap="1" wp14:anchorId="2AFD0AC9" wp14:editId="48939158">
                  <wp:simplePos x="0" y="0"/>
                  <wp:positionH relativeFrom="column">
                    <wp:posOffset>572330</wp:posOffset>
                  </wp:positionH>
                  <wp:positionV relativeFrom="paragraph">
                    <wp:posOffset>754469</wp:posOffset>
                  </wp:positionV>
                  <wp:extent cx="630800" cy="630800"/>
                  <wp:effectExtent l="0" t="0" r="4445" b="4445"/>
                  <wp:wrapNone/>
                  <wp:docPr id="183366072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22482" behindDoc="0" locked="0" layoutInCell="1" allowOverlap="1" wp14:anchorId="603BAC04" wp14:editId="6C43077E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4445</wp:posOffset>
                      </wp:positionV>
                      <wp:extent cx="251409" cy="1968611"/>
                      <wp:effectExtent l="38100" t="0" r="28575" b="0"/>
                      <wp:wrapNone/>
                      <wp:docPr id="378247046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2136107971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02995953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1286432883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961193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46292109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44797502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288982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70336779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1537862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7374167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9037200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7013712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076966802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171572889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69990315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7222329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1822897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363211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4504135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2649369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586343" id="グラフィックス 184" o:spid="_x0000_s1026" style="position:absolute;margin-left:.2pt;margin-top:.35pt;width:19.8pt;height:155pt;z-index:251922482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</w:tr>
      <w:tr w:rsidR="006F45CA" w:rsidRPr="00FC2E56" w14:paraId="3FF52DE2" w14:textId="77777777" w:rsidTr="006636C8">
        <w:trPr>
          <w:cantSplit/>
          <w:trHeight w:hRule="exact" w:val="3118"/>
        </w:trPr>
        <w:tc>
          <w:tcPr>
            <w:tcW w:w="5159" w:type="dxa"/>
          </w:tcPr>
          <w:p w14:paraId="7B2A7902" w14:textId="77777777" w:rsidR="006F45CA" w:rsidRPr="00FC2E56" w:rsidRDefault="006F45CA" w:rsidP="006636C8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3202" behindDoc="0" locked="0" layoutInCell="1" allowOverlap="1" wp14:anchorId="62835825" wp14:editId="63D96885">
                      <wp:simplePos x="0" y="0"/>
                      <wp:positionH relativeFrom="column">
                        <wp:posOffset>2244990</wp:posOffset>
                      </wp:positionH>
                      <wp:positionV relativeFrom="paragraph">
                        <wp:posOffset>489837</wp:posOffset>
                      </wp:positionV>
                      <wp:extent cx="972561" cy="231112"/>
                      <wp:effectExtent l="0" t="0" r="5715" b="0"/>
                      <wp:wrapNone/>
                      <wp:docPr id="61171773" name="テキスト ボックス 611717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2561" cy="2311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F08F8D" w14:textId="77777777" w:rsidR="006F45CA" w:rsidRPr="009920E0" w:rsidRDefault="006F45CA" w:rsidP="006F45C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35825" id="テキスト ボックス 61171773" o:spid="_x0000_s1136" type="#_x0000_t202" style="position:absolute;left:0;text-align:left;margin-left:176.75pt;margin-top:38.55pt;width:76.6pt;height:18.2pt;z-index:2519532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" fillcolor="white [3201]" stroked="f" strokeweight=".5pt">
                      <v:textbox>
                        <w:txbxContent>
                          <w:p w14:paraId="22F08F8D" w14:textId="77777777" w:rsidR="006F45CA" w:rsidRPr="009920E0" w:rsidRDefault="006F45CA" w:rsidP="006F45C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7058" behindDoc="0" locked="0" layoutInCell="1" allowOverlap="1" wp14:anchorId="268B916E" wp14:editId="5356FE01">
                      <wp:simplePos x="0" y="0"/>
                      <wp:positionH relativeFrom="column">
                        <wp:posOffset>855771</wp:posOffset>
                      </wp:positionH>
                      <wp:positionV relativeFrom="paragraph">
                        <wp:posOffset>302260</wp:posOffset>
                      </wp:positionV>
                      <wp:extent cx="310515" cy="197485"/>
                      <wp:effectExtent l="0" t="0" r="0" b="0"/>
                      <wp:wrapNone/>
                      <wp:docPr id="1620314262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88D4AF9" w14:textId="77777777" w:rsidR="006F45CA" w:rsidRPr="009920E0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回留学生による日本語スピーチコンテスト幹事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8B916E" id="_x0000_s1137" type="#_x0000_t202" style="position:absolute;left:0;text-align:left;margin-left:67.4pt;margin-top:23.8pt;width:24.45pt;height:15.55pt;z-index:25194705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" filled="f" stroked="f">
                      <v:textbox style="mso-fit-shape-to-text:t">
                        <w:txbxContent>
                          <w:p w14:paraId="388D4AF9" w14:textId="77777777" w:rsidR="006F45CA" w:rsidRPr="009920E0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回留学生による日本語スピーチコンテスト幹事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442" behindDoc="0" locked="0" layoutInCell="1" allowOverlap="1" wp14:anchorId="4B5B4C6C" wp14:editId="088F9FD5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1055321</wp:posOffset>
                      </wp:positionV>
                      <wp:extent cx="872197" cy="225181"/>
                      <wp:effectExtent l="0" t="0" r="0" b="0"/>
                      <wp:wrapNone/>
                      <wp:docPr id="665808465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2197" cy="22518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8220AAF" w14:textId="77777777" w:rsidR="006F45CA" w:rsidRPr="00451E6E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 w:rsidRPr="00451E6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Mukai Yuto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B4C6C" id="_x0000_s1138" type="#_x0000_t202" style="position:absolute;left:0;text-align:left;margin-left:116.45pt;margin-top:83.1pt;width:68.7pt;height:17.75pt;z-index:2519634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" filled="f" stroked="f">
                      <v:textbox>
                        <w:txbxContent>
                          <w:p w14:paraId="58220AAF" w14:textId="77777777" w:rsidR="006F45CA" w:rsidRPr="00451E6E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451E6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Mukai Yuto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8562" behindDoc="0" locked="0" layoutInCell="1" allowOverlap="1" wp14:anchorId="08F364A1" wp14:editId="7C683B71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1284077</wp:posOffset>
                      </wp:positionV>
                      <wp:extent cx="1769122" cy="789940"/>
                      <wp:effectExtent l="0" t="0" r="0" b="0"/>
                      <wp:wrapNone/>
                      <wp:docPr id="207331696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11C7F96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343-0818 </w:t>
                                  </w: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埼玉県越谷市越ヶ谷本町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8-17</w:t>
                                  </w:r>
                                </w:p>
                                <w:p w14:paraId="0D5752D8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070-3614-8809</w:t>
                                  </w:r>
                                </w:p>
                                <w:p w14:paraId="6A11E888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wicspeechcontest2024@gmail.com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8F364A1" id="_x0000_s1139" type="#_x0000_t202" style="position:absolute;left:0;text-align:left;margin-left:103.35pt;margin-top:101.1pt;width:139.3pt;height:62.2pt;z-index:2519685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" filled="f" stroked="f">
                      <v:textbox style="mso-fit-shape-to-text:t">
                        <w:txbxContent>
                          <w:p w14:paraId="111C7F96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343-0818 </w:t>
                            </w: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埼玉県越谷市越ヶ谷本町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8-17</w:t>
                            </w:r>
                          </w:p>
                          <w:p w14:paraId="0D5752D8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070-3614-8809</w:t>
                            </w:r>
                          </w:p>
                          <w:p w14:paraId="6A11E888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wicspeechcontest2024@gmail.com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8322" behindDoc="0" locked="0" layoutInCell="1" allowOverlap="1" wp14:anchorId="45BD5EC7" wp14:editId="0CE9D462">
                      <wp:simplePos x="0" y="0"/>
                      <wp:positionH relativeFrom="column">
                        <wp:posOffset>1479648</wp:posOffset>
                      </wp:positionH>
                      <wp:positionV relativeFrom="paragraph">
                        <wp:posOffset>773723</wp:posOffset>
                      </wp:positionV>
                      <wp:extent cx="1529715" cy="388620"/>
                      <wp:effectExtent l="0" t="0" r="0" b="0"/>
                      <wp:wrapNone/>
                      <wp:docPr id="1300819617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EFF6582" w14:textId="77777777" w:rsidR="006F45CA" w:rsidRPr="00155D41" w:rsidRDefault="006F45CA" w:rsidP="006F45C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向井  悠人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5EC7" id="_x0000_s1140" type="#_x0000_t202" style="position:absolute;left:0;text-align:left;margin-left:116.5pt;margin-top:60.9pt;width:120.45pt;height:30.6pt;z-index:25195832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" filled="f" stroked="f">
                      <v:textbox>
                        <w:txbxContent>
                          <w:p w14:paraId="7EFF6582" w14:textId="77777777" w:rsidR="006F45CA" w:rsidRPr="00155D41" w:rsidRDefault="006F45CA" w:rsidP="006F45C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向井  悠人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941938" behindDoc="0" locked="0" layoutInCell="1" allowOverlap="1" wp14:anchorId="01857026" wp14:editId="772C0C49">
                  <wp:simplePos x="0" y="0"/>
                  <wp:positionH relativeFrom="column">
                    <wp:posOffset>579315</wp:posOffset>
                  </wp:positionH>
                  <wp:positionV relativeFrom="paragraph">
                    <wp:posOffset>751294</wp:posOffset>
                  </wp:positionV>
                  <wp:extent cx="630800" cy="630800"/>
                  <wp:effectExtent l="0" t="0" r="4445" b="4445"/>
                  <wp:wrapNone/>
                  <wp:docPr id="624040647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23506" behindDoc="0" locked="0" layoutInCell="1" allowOverlap="1" wp14:anchorId="6FE04C59" wp14:editId="0ADDD31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251409" cy="1968611"/>
                      <wp:effectExtent l="38100" t="0" r="28575" b="0"/>
                      <wp:wrapNone/>
                      <wp:docPr id="1858247551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2004228567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50899198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355951080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2521263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1305502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7924962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3148993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0555784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008601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9237805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56364843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86072817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36993828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135978810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04126035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2522026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82852984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4261375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75226862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3207941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13A8B1" id="グラフィックス 184" o:spid="_x0000_s1026" style="position:absolute;margin-left:-.25pt;margin-top:.25pt;width:19.8pt;height:155pt;z-index:251923506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5159" w:type="dxa"/>
          </w:tcPr>
          <w:p w14:paraId="27714873" w14:textId="77777777" w:rsidR="006F45CA" w:rsidRPr="00FC2E56" w:rsidRDefault="006F45CA" w:rsidP="006636C8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9586" behindDoc="0" locked="0" layoutInCell="1" allowOverlap="1" wp14:anchorId="7AF6F9D4" wp14:editId="6FDB453B">
                      <wp:simplePos x="0" y="0"/>
                      <wp:positionH relativeFrom="column">
                        <wp:posOffset>1322705</wp:posOffset>
                      </wp:positionH>
                      <wp:positionV relativeFrom="paragraph">
                        <wp:posOffset>1290543</wp:posOffset>
                      </wp:positionV>
                      <wp:extent cx="1769122" cy="789940"/>
                      <wp:effectExtent l="0" t="0" r="0" b="0"/>
                      <wp:wrapNone/>
                      <wp:docPr id="363873321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9349342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343-0818 </w:t>
                                  </w: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埼玉県越谷市越ヶ谷本町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8-17</w:t>
                                  </w:r>
                                </w:p>
                                <w:p w14:paraId="21023454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070-3614-8809</w:t>
                                  </w:r>
                                </w:p>
                                <w:p w14:paraId="6C9E3CD3" w14:textId="77777777" w:rsidR="006F45CA" w:rsidRPr="00155D41" w:rsidRDefault="006F45CA" w:rsidP="006F45C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wicspeechcontest2024@gmail.com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F6F9D4" id="_x0000_s1141" type="#_x0000_t202" style="position:absolute;left:0;text-align:left;margin-left:104.15pt;margin-top:101.6pt;width:139.3pt;height:62.2pt;z-index:25196958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" filled="f" stroked="f">
                      <v:textbox style="mso-fit-shape-to-text:t">
                        <w:txbxContent>
                          <w:p w14:paraId="69349342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343-0818 </w:t>
                            </w: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埼玉県越谷市越ヶ谷本町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8-17</w:t>
                            </w:r>
                          </w:p>
                          <w:p w14:paraId="21023454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070-3614-8809</w:t>
                            </w:r>
                          </w:p>
                          <w:p w14:paraId="6C9E3CD3" w14:textId="77777777" w:rsidR="006F45CA" w:rsidRPr="00155D41" w:rsidRDefault="006F45CA" w:rsidP="006F45C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wicspeechcontest2024@gmail.com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4466" behindDoc="0" locked="0" layoutInCell="1" allowOverlap="1" wp14:anchorId="49FBD501" wp14:editId="5D2768D8">
                      <wp:simplePos x="0" y="0"/>
                      <wp:positionH relativeFrom="column">
                        <wp:posOffset>1462897</wp:posOffset>
                      </wp:positionH>
                      <wp:positionV relativeFrom="paragraph">
                        <wp:posOffset>1038163</wp:posOffset>
                      </wp:positionV>
                      <wp:extent cx="871855" cy="295633"/>
                      <wp:effectExtent l="0" t="0" r="0" b="0"/>
                      <wp:wrapNone/>
                      <wp:docPr id="927263967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855" cy="2956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6F315A7" w14:textId="77777777" w:rsidR="006F45CA" w:rsidRPr="00451E6E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 w:rsidRPr="00451E6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Mukai Yuto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BD501" id="_x0000_s1142" type="#_x0000_t202" style="position:absolute;left:0;text-align:left;margin-left:115.2pt;margin-top:81.75pt;width:68.65pt;height:23.3pt;z-index:2519644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" filled="f" stroked="f">
                      <v:textbox>
                        <w:txbxContent>
                          <w:p w14:paraId="76F315A7" w14:textId="77777777" w:rsidR="006F45CA" w:rsidRPr="00451E6E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451E6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Mukai Yuto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4226" behindDoc="0" locked="0" layoutInCell="1" allowOverlap="1" wp14:anchorId="4BEE0C5F" wp14:editId="065D738E">
                      <wp:simplePos x="0" y="0"/>
                      <wp:positionH relativeFrom="column">
                        <wp:posOffset>2163397</wp:posOffset>
                      </wp:positionH>
                      <wp:positionV relativeFrom="paragraph">
                        <wp:posOffset>516946</wp:posOffset>
                      </wp:positionV>
                      <wp:extent cx="997732" cy="231112"/>
                      <wp:effectExtent l="0" t="0" r="5715" b="0"/>
                      <wp:wrapNone/>
                      <wp:docPr id="1014551521" name="テキスト ボックス 1014551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7732" cy="2311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1FA021" w14:textId="77777777" w:rsidR="006F45CA" w:rsidRPr="009920E0" w:rsidRDefault="006F45CA" w:rsidP="006F45C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E0C5F" id="テキスト ボックス 1014551521" o:spid="_x0000_s1143" type="#_x0000_t202" style="position:absolute;left:0;text-align:left;margin-left:170.35pt;margin-top:40.7pt;width:78.55pt;height:18.2pt;z-index:2519542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" fillcolor="white [3201]" stroked="f" strokeweight=".5pt">
                      <v:textbox>
                        <w:txbxContent>
                          <w:p w14:paraId="211FA021" w14:textId="77777777" w:rsidR="006F45CA" w:rsidRPr="009920E0" w:rsidRDefault="006F45CA" w:rsidP="006F45C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9106" behindDoc="0" locked="0" layoutInCell="1" allowOverlap="1" wp14:anchorId="4A26B64C" wp14:editId="4A2C65CA">
                      <wp:simplePos x="0" y="0"/>
                      <wp:positionH relativeFrom="column">
                        <wp:posOffset>805396</wp:posOffset>
                      </wp:positionH>
                      <wp:positionV relativeFrom="paragraph">
                        <wp:posOffset>319294</wp:posOffset>
                      </wp:positionV>
                      <wp:extent cx="310515" cy="197485"/>
                      <wp:effectExtent l="0" t="0" r="0" b="0"/>
                      <wp:wrapNone/>
                      <wp:docPr id="685032856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BA684A2" w14:textId="77777777" w:rsidR="006F45CA" w:rsidRPr="009920E0" w:rsidRDefault="006F45CA" w:rsidP="006F45C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回留学生による日本語スピーチコンテスト幹事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26B64C" id="_x0000_s1144" type="#_x0000_t202" style="position:absolute;left:0;text-align:left;margin-left:63.4pt;margin-top:25.15pt;width:24.45pt;height:15.55pt;z-index:25194910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" filled="f" stroked="f">
                      <v:textbox style="mso-fit-shape-to-text:t">
                        <w:txbxContent>
                          <w:p w14:paraId="4BA684A2" w14:textId="77777777" w:rsidR="006F45CA" w:rsidRPr="009920E0" w:rsidRDefault="006F45CA" w:rsidP="006F45C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回留学生による日本語スピーチコンテスト幹事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346" behindDoc="0" locked="0" layoutInCell="1" allowOverlap="1" wp14:anchorId="2449CA9B" wp14:editId="3DEE5614">
                      <wp:simplePos x="0" y="0"/>
                      <wp:positionH relativeFrom="column">
                        <wp:posOffset>1460207</wp:posOffset>
                      </wp:positionH>
                      <wp:positionV relativeFrom="paragraph">
                        <wp:posOffset>772795</wp:posOffset>
                      </wp:positionV>
                      <wp:extent cx="1529715" cy="388620"/>
                      <wp:effectExtent l="0" t="0" r="0" b="0"/>
                      <wp:wrapNone/>
                      <wp:docPr id="216593917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B7BBD23" w14:textId="77777777" w:rsidR="006F45CA" w:rsidRPr="00155D41" w:rsidRDefault="006F45CA" w:rsidP="006F45C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向井  悠人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9CA9B" id="_x0000_s1145" type="#_x0000_t202" style="position:absolute;left:0;text-align:left;margin-left:115pt;margin-top:60.85pt;width:120.45pt;height:30.6pt;z-index:25195934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" filled="f" stroked="f">
                      <v:textbox>
                        <w:txbxContent>
                          <w:p w14:paraId="4B7BBD23" w14:textId="77777777" w:rsidR="006F45CA" w:rsidRPr="00155D41" w:rsidRDefault="006F45CA" w:rsidP="006F45C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向井  悠人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943986" behindDoc="0" locked="0" layoutInCell="1" allowOverlap="1" wp14:anchorId="7B6918D3" wp14:editId="09EA5582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745588</wp:posOffset>
                  </wp:positionV>
                  <wp:extent cx="630800" cy="630800"/>
                  <wp:effectExtent l="0" t="0" r="4445" b="4445"/>
                  <wp:wrapNone/>
                  <wp:docPr id="1359164423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24530" behindDoc="0" locked="0" layoutInCell="1" allowOverlap="1" wp14:anchorId="7DDF23A1" wp14:editId="7466DBA9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3175</wp:posOffset>
                      </wp:positionV>
                      <wp:extent cx="251409" cy="1968611"/>
                      <wp:effectExtent l="38100" t="0" r="28575" b="0"/>
                      <wp:wrapNone/>
                      <wp:docPr id="707928967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1073561279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09025542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1395921465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0207613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3617144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3214771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7856473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38881585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60398061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64086271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60848416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6338690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28805537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1222406568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4419146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41513448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1959535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11499633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62421147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1469784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EF9C1D" id="グラフィックス 184" o:spid="_x0000_s1026" style="position:absolute;margin-left:.2pt;margin-top:.25pt;width:19.8pt;height:155pt;z-index:251924530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</w:tr>
      <w:tr w:rsidR="003B7289" w:rsidRPr="00FC2E56" w14:paraId="44CF2882" w14:textId="77777777">
        <w:trPr>
          <w:cantSplit/>
          <w:trHeight w:hRule="exact" w:val="3118"/>
        </w:trPr>
        <w:tc>
          <w:tcPr>
            <w:tcW w:w="5159" w:type="dxa"/>
          </w:tcPr>
          <w:p w14:paraId="347C85F8" w14:textId="11B07E98" w:rsidR="003B7289" w:rsidRPr="00FC2E56" w:rsidRDefault="00451E6E" w:rsidP="00DE33F0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50802" behindDoc="0" locked="0" layoutInCell="1" allowOverlap="1" wp14:anchorId="77B8E6F0" wp14:editId="40961115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1284605</wp:posOffset>
                      </wp:positionV>
                      <wp:extent cx="1769110" cy="789940"/>
                      <wp:effectExtent l="0" t="0" r="0" b="0"/>
                      <wp:wrapNone/>
                      <wp:docPr id="121349950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10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82F0007" w14:textId="77777777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343-0818 </w:t>
                                  </w: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埼玉県越谷市越ヶ谷本町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8-17</w:t>
                                  </w:r>
                                </w:p>
                                <w:p w14:paraId="5E20C137" w14:textId="77777777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070-3614-8809</w:t>
                                  </w:r>
                                </w:p>
                                <w:p w14:paraId="29A14F6C" w14:textId="297153E3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="004B1814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B8E6F0" id="_x0000_s1146" type="#_x0000_t202" style="position:absolute;left:0;text-align:left;margin-left:103.2pt;margin-top:101.15pt;width:139.3pt;height:62.2pt;z-index:25185080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" filled="f" stroked="f">
                      <v:textbox style="mso-fit-shape-to-text:t">
                        <w:txbxContent>
                          <w:p w14:paraId="182F0007" w14:textId="77777777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343-0818 </w:t>
                            </w: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埼玉県越谷市越ヶ谷本町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8-17</w:t>
                            </w:r>
                          </w:p>
                          <w:p w14:paraId="5E20C137" w14:textId="77777777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070-3614-8809</w:t>
                            </w:r>
                          </w:p>
                          <w:p w14:paraId="29A14F6C" w14:textId="297153E3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4B1814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w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66" behindDoc="0" locked="0" layoutInCell="1" allowOverlap="1" wp14:anchorId="71299B15" wp14:editId="5535B136">
                      <wp:simplePos x="0" y="0"/>
                      <wp:positionH relativeFrom="column">
                        <wp:posOffset>1479468</wp:posOffset>
                      </wp:positionH>
                      <wp:positionV relativeFrom="paragraph">
                        <wp:posOffset>1012230</wp:posOffset>
                      </wp:positionV>
                      <wp:extent cx="871855" cy="274789"/>
                      <wp:effectExtent l="0" t="0" r="0" b="0"/>
                      <wp:wrapNone/>
                      <wp:docPr id="1408052133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855" cy="27478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01EB4EC" w14:textId="77777777" w:rsidR="00CD332A" w:rsidRPr="00451E6E" w:rsidRDefault="00CD332A" w:rsidP="00CD332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 w:rsidRPr="00451E6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Mukai Yuto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299B15" id="_x0000_s1147" type="#_x0000_t202" style="position:absolute;left:0;text-align:left;margin-left:116.5pt;margin-top:79.7pt;width:68.65pt;height:21.65pt;z-index:2518364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" filled="f" stroked="f">
                      <v:textbox>
                        <w:txbxContent>
                          <w:p w14:paraId="401EB4EC" w14:textId="77777777" w:rsidR="00CD332A" w:rsidRPr="00451E6E" w:rsidRDefault="00CD332A" w:rsidP="00CD332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451E6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Mukai Yuto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94" behindDoc="0" locked="0" layoutInCell="1" allowOverlap="1" wp14:anchorId="0FEC3DEB" wp14:editId="250D8E31">
                      <wp:simplePos x="0" y="0"/>
                      <wp:positionH relativeFrom="column">
                        <wp:posOffset>2138526</wp:posOffset>
                      </wp:positionH>
                      <wp:positionV relativeFrom="paragraph">
                        <wp:posOffset>447822</wp:posOffset>
                      </wp:positionV>
                      <wp:extent cx="982611" cy="227330"/>
                      <wp:effectExtent l="0" t="0" r="0" b="1270"/>
                      <wp:wrapNone/>
                      <wp:docPr id="1007530704" name="テキスト ボックス 10075307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2611" cy="227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5D127B" w14:textId="77777777" w:rsidR="00CD332A" w:rsidRPr="009920E0" w:rsidRDefault="00CD332A" w:rsidP="00CD332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C3DEB" id="テキスト ボックス 1007530704" o:spid="_x0000_s1066" type="#_x0000_t202" style="position:absolute;left:0;text-align:left;margin-left:168.4pt;margin-top:35.25pt;width:77.35pt;height:17.9pt;z-index:2518077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" fillcolor="white [3201]" stroked="f" strokeweight=".5pt">
                      <v:textbox>
                        <w:txbxContent>
                          <w:p w14:paraId="645D127B" w14:textId="77777777" w:rsidR="00CD332A" w:rsidRPr="009920E0" w:rsidRDefault="00CD332A" w:rsidP="00CD332A">
                            <w:pP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58" behindDoc="0" locked="0" layoutInCell="1" allowOverlap="1" wp14:anchorId="6E76CA7F" wp14:editId="01C895BF">
                      <wp:simplePos x="0" y="0"/>
                      <wp:positionH relativeFrom="column">
                        <wp:posOffset>799234</wp:posOffset>
                      </wp:positionH>
                      <wp:positionV relativeFrom="paragraph">
                        <wp:posOffset>278130</wp:posOffset>
                      </wp:positionV>
                      <wp:extent cx="310515" cy="197485"/>
                      <wp:effectExtent l="0" t="0" r="0" b="0"/>
                      <wp:wrapNone/>
                      <wp:docPr id="77845260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D3F87FA" w14:textId="77777777" w:rsidR="00CD332A" w:rsidRPr="009920E0" w:rsidRDefault="00CD332A" w:rsidP="00CD332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回留学生による日本語スピーチコンテスト幹事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76CA7F" id="_x0000_s1149" type="#_x0000_t202" style="position:absolute;left:0;text-align:left;margin-left:62.95pt;margin-top:21.9pt;width:24.45pt;height:15.55pt;z-index:25179345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" filled="f" stroked="f">
                      <v:textbox style="mso-fit-shape-to-text:t">
                        <w:txbxContent>
                          <w:p w14:paraId="7D3F87FA" w14:textId="77777777" w:rsidR="00CD332A" w:rsidRPr="009920E0" w:rsidRDefault="00CD332A" w:rsidP="00CD332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回留学生による日本語スピーチコンテスト幹事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32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130" behindDoc="0" locked="0" layoutInCell="1" allowOverlap="1" wp14:anchorId="5D17E5B4" wp14:editId="6B1005F4">
                      <wp:simplePos x="0" y="0"/>
                      <wp:positionH relativeFrom="column">
                        <wp:posOffset>1479647</wp:posOffset>
                      </wp:positionH>
                      <wp:positionV relativeFrom="paragraph">
                        <wp:posOffset>744990</wp:posOffset>
                      </wp:positionV>
                      <wp:extent cx="1529715" cy="388620"/>
                      <wp:effectExtent l="0" t="0" r="0" b="0"/>
                      <wp:wrapNone/>
                      <wp:docPr id="1042666472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787BC8E" w14:textId="77777777" w:rsidR="00CD332A" w:rsidRPr="00155D41" w:rsidRDefault="00CD332A" w:rsidP="00CD332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向井  悠人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7E5B4" id="_x0000_s1070" type="#_x0000_t202" style="position:absolute;left:0;text-align:left;margin-left:116.5pt;margin-top:58.65pt;width:120.45pt;height:30.6pt;z-index:25182213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" filled="f" stroked="f">
                      <v:textbox>
                        <w:txbxContent>
                          <w:p w14:paraId="7787BC8E" w14:textId="77777777" w:rsidR="00CD332A" w:rsidRPr="00155D41" w:rsidRDefault="00CD332A" w:rsidP="00CD332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向井  悠人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32A">
              <w:rPr>
                <w:noProof/>
              </w:rPr>
              <w:drawing>
                <wp:anchor distT="0" distB="0" distL="114300" distR="114300" simplePos="0" relativeHeight="251775026" behindDoc="0" locked="0" layoutInCell="1" allowOverlap="1" wp14:anchorId="2BFFFE93" wp14:editId="281EF43A">
                  <wp:simplePos x="0" y="0"/>
                  <wp:positionH relativeFrom="column">
                    <wp:posOffset>579315</wp:posOffset>
                  </wp:positionH>
                  <wp:positionV relativeFrom="paragraph">
                    <wp:posOffset>812375</wp:posOffset>
                  </wp:positionV>
                  <wp:extent cx="630800" cy="630800"/>
                  <wp:effectExtent l="0" t="0" r="4445" b="4445"/>
                  <wp:wrapNone/>
                  <wp:docPr id="778100760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1978"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138" behindDoc="0" locked="0" layoutInCell="1" allowOverlap="1" wp14:anchorId="5B558175" wp14:editId="3A66A99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2540</wp:posOffset>
                      </wp:positionV>
                      <wp:extent cx="251409" cy="1968611"/>
                      <wp:effectExtent l="38100" t="0" r="28575" b="0"/>
                      <wp:wrapNone/>
                      <wp:docPr id="2127497994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1029089554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59805455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6628183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7536341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3381992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02366743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4017487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6623215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4868068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2327024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9570648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5850781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1153183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1349134659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478463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8708242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38451321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4450873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05807608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2163730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485962" id="グラフィックス 184" o:spid="_x0000_s1026" style="position:absolute;margin-left:-.25pt;margin-top:.2pt;width:19.8pt;height:155pt;z-index:251737138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5159" w:type="dxa"/>
          </w:tcPr>
          <w:p w14:paraId="282C413A" w14:textId="7C86AA20" w:rsidR="003B7289" w:rsidRPr="00FC2E56" w:rsidRDefault="00451E6E" w:rsidP="00DE33F0">
            <w:pPr>
              <w:ind w:right="129"/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50" behindDoc="0" locked="0" layoutInCell="1" allowOverlap="1" wp14:anchorId="46DE784E" wp14:editId="1E4CC4D6">
                      <wp:simplePos x="0" y="0"/>
                      <wp:positionH relativeFrom="column">
                        <wp:posOffset>1322705</wp:posOffset>
                      </wp:positionH>
                      <wp:positionV relativeFrom="paragraph">
                        <wp:posOffset>1314692</wp:posOffset>
                      </wp:positionV>
                      <wp:extent cx="1769122" cy="789940"/>
                      <wp:effectExtent l="0" t="0" r="0" b="0"/>
                      <wp:wrapNone/>
                      <wp:docPr id="1800018957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122" cy="7899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CA2B17B" w14:textId="77777777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〒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343-0818 </w:t>
                                  </w:r>
                                  <w:r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埼玉県越谷市越ヶ谷本町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8-17</w:t>
                                  </w:r>
                                </w:p>
                                <w:p w14:paraId="287F6C8A" w14:textId="77777777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TEL.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070-3614-8809</w:t>
                                  </w:r>
                                </w:p>
                                <w:p w14:paraId="3B73AE18" w14:textId="0D5AC0CB" w:rsidR="00CD332A" w:rsidRPr="00155D41" w:rsidRDefault="00CD332A" w:rsidP="00CD332A">
                                  <w:pPr>
                                    <w:spacing w:line="220" w:lineRule="exact"/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E-Mail.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="004B1814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w</w:t>
                                  </w: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3"/>
                                      <w:szCs w:val="13"/>
                                    </w:rPr>
                                    <w:t>icspeechcontest2024@gmail.com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6DE784E" id="_x0000_s1151" type="#_x0000_t202" style="position:absolute;left:0;text-align:left;margin-left:104.15pt;margin-top:103.5pt;width:139.3pt;height:62.2pt;z-index:2518528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" filled="f" stroked="f">
                      <v:textbox style="mso-fit-shape-to-text:t">
                        <w:txbxContent>
                          <w:p w14:paraId="1CA2B17B" w14:textId="77777777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〒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343-0818 </w:t>
                            </w: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埼玉県越谷市越ヶ谷本町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8-17</w:t>
                            </w:r>
                          </w:p>
                          <w:p w14:paraId="287F6C8A" w14:textId="77777777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TEL.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070-3614-8809</w:t>
                            </w:r>
                          </w:p>
                          <w:p w14:paraId="3B73AE18" w14:textId="0D5AC0CB" w:rsidR="00CD332A" w:rsidRPr="00155D41" w:rsidRDefault="00CD332A" w:rsidP="00CD332A">
                            <w:pPr>
                              <w:spacing w:line="220" w:lineRule="exact"/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E-Mail.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4B1814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w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icspeechcontest2024@gmail.com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514" behindDoc="0" locked="0" layoutInCell="1" allowOverlap="1" wp14:anchorId="4EC11C0B" wp14:editId="784F5DD3">
                      <wp:simplePos x="0" y="0"/>
                      <wp:positionH relativeFrom="column">
                        <wp:posOffset>1544013</wp:posOffset>
                      </wp:positionH>
                      <wp:positionV relativeFrom="paragraph">
                        <wp:posOffset>1019604</wp:posOffset>
                      </wp:positionV>
                      <wp:extent cx="871855" cy="267415"/>
                      <wp:effectExtent l="0" t="0" r="0" b="0"/>
                      <wp:wrapNone/>
                      <wp:docPr id="742707968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855" cy="2674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2D33EF1" w14:textId="77777777" w:rsidR="00CD332A" w:rsidRPr="00451E6E" w:rsidRDefault="00CD332A" w:rsidP="00CD332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w:pPr>
                                  <w:r w:rsidRPr="00451E6E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w:t>Mukai Yuto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11C0B" id="_x0000_s1152" type="#_x0000_t202" style="position:absolute;left:0;text-align:left;margin-left:121.6pt;margin-top:80.3pt;width:68.65pt;height:21.05pt;z-index:2518385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" filled="f" stroked="f">
                      <v:textbox>
                        <w:txbxContent>
                          <w:p w14:paraId="22D33EF1" w14:textId="77777777" w:rsidR="00CD332A" w:rsidRPr="00451E6E" w:rsidRDefault="00CD332A" w:rsidP="00CD332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451E6E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Cs w:val="21"/>
                              </w:rPr>
                              <w:t>Mukai Yuto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842" behindDoc="0" locked="0" layoutInCell="1" allowOverlap="1" wp14:anchorId="357C3C69" wp14:editId="12295704">
                      <wp:simplePos x="0" y="0"/>
                      <wp:positionH relativeFrom="column">
                        <wp:posOffset>2148373</wp:posOffset>
                      </wp:positionH>
                      <wp:positionV relativeFrom="paragraph">
                        <wp:posOffset>437773</wp:posOffset>
                      </wp:positionV>
                      <wp:extent cx="1022804" cy="227330"/>
                      <wp:effectExtent l="0" t="0" r="6350" b="1270"/>
                      <wp:wrapNone/>
                      <wp:docPr id="24560824" name="テキスト ボックス 245608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804" cy="227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293092" w14:textId="77777777" w:rsidR="00CD332A" w:rsidRPr="009920E0" w:rsidRDefault="00CD332A" w:rsidP="00CD332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早稲田大学文学部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C3C69" id="テキスト ボックス 24560824" o:spid="_x0000_s1071" type="#_x0000_t202" style="position:absolute;left:0;text-align:left;margin-left:169.15pt;margin-top:34.45pt;width:80.55pt;height:17.9pt;z-index:2518098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" fillcolor="white [3201]" stroked="f" strokeweight=".5pt">
                      <v:textbox>
                        <w:txbxContent>
                          <w:p w14:paraId="55293092" w14:textId="77777777" w:rsidR="00CD332A" w:rsidRPr="009920E0" w:rsidRDefault="00CD332A" w:rsidP="00CD332A">
                            <w:pP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早稲田大学文学部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0E0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506" behindDoc="0" locked="0" layoutInCell="1" allowOverlap="1" wp14:anchorId="341D1AAA" wp14:editId="0432F992">
                      <wp:simplePos x="0" y="0"/>
                      <wp:positionH relativeFrom="column">
                        <wp:posOffset>741994</wp:posOffset>
                      </wp:positionH>
                      <wp:positionV relativeFrom="paragraph">
                        <wp:posOffset>278130</wp:posOffset>
                      </wp:positionV>
                      <wp:extent cx="310515" cy="197485"/>
                      <wp:effectExtent l="0" t="0" r="0" b="0"/>
                      <wp:wrapNone/>
                      <wp:docPr id="398788513" name="テキスト ボック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" cy="197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D2FEBB4" w14:textId="77777777" w:rsidR="00CD332A" w:rsidRPr="009920E0" w:rsidRDefault="00CD332A" w:rsidP="00CD332A">
                                  <w:pPr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第</w:t>
                                  </w:r>
                                  <w:r w:rsidRPr="009920E0">
                                    <w:rPr>
                                      <w:rFonts w:eastAsiaTheme="minorHAnsi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59</w:t>
                                  </w:r>
                                  <w:r w:rsidRPr="009920E0">
                                    <w:rPr>
                                      <w:rFonts w:eastAsiaTheme="minorHAnsi" w:hint="eastAsia"/>
                                      <w:color w:val="000000" w:themeColor="text1"/>
                                      <w:kern w:val="24"/>
                                      <w:sz w:val="15"/>
                                      <w:szCs w:val="15"/>
                                    </w:rPr>
                                    <w:t>回留学生による日本語スピーチコンテスト幹事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1D1AAA" id="_x0000_s1154" type="#_x0000_t202" style="position:absolute;left:0;text-align:left;margin-left:58.4pt;margin-top:21.9pt;width:24.45pt;height:15.55pt;z-index:25179550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" filled="f" stroked="f">
                      <v:textbox style="mso-fit-shape-to-text:t">
                        <w:txbxContent>
                          <w:p w14:paraId="4D2FEBB4" w14:textId="77777777" w:rsidR="00CD332A" w:rsidRPr="009920E0" w:rsidRDefault="00CD332A" w:rsidP="00CD332A">
                            <w:pPr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第</w:t>
                            </w:r>
                            <w:r w:rsidRPr="009920E0">
                              <w:rPr>
                                <w:rFonts w:eastAsiaTheme="minorHAns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59</w:t>
                            </w:r>
                            <w:r w:rsidRPr="009920E0">
                              <w:rPr>
                                <w:rFonts w:eastAsiaTheme="minorHAns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回留学生による日本語スピーチコンテスト幹事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32A" w:rsidRPr="001C14D3">
              <w:rPr>
                <w:rFonts w:ascii="Yu Gothic" w:eastAsia="Yu Gothic" w:hAnsi="Yu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78" behindDoc="0" locked="0" layoutInCell="1" allowOverlap="1" wp14:anchorId="29CF6AC2" wp14:editId="2A3B2515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742364</wp:posOffset>
                      </wp:positionV>
                      <wp:extent cx="1529715" cy="388620"/>
                      <wp:effectExtent l="0" t="0" r="0" b="0"/>
                      <wp:wrapNone/>
                      <wp:docPr id="1531695208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9715" cy="388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B85DCF4" w14:textId="77777777" w:rsidR="00CD332A" w:rsidRPr="00155D41" w:rsidRDefault="00CD332A" w:rsidP="00CD332A">
                                  <w:pPr>
                                    <w:rPr>
                                      <w:rFonts w:eastAsiaTheme="minorHAnsi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155D41">
                                    <w:rPr>
                                      <w:rFonts w:eastAsiaTheme="minorHAnsi" w:hint="eastAsia"/>
                                      <w:b/>
                                      <w:bCs/>
                                      <w:color w:val="192E52"/>
                                      <w:spacing w:val="60"/>
                                      <w:kern w:val="24"/>
                                      <w:sz w:val="28"/>
                                      <w:szCs w:val="28"/>
                                    </w:rPr>
                                    <w:t>向井  悠人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F6AC2" id="_x0000_s1075" type="#_x0000_t202" style="position:absolute;left:0;text-align:left;margin-left:121.65pt;margin-top:58.45pt;width:120.45pt;height:30.6pt;z-index:25182417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" filled="f" stroked="f">
                      <v:textbox>
                        <w:txbxContent>
                          <w:p w14:paraId="5B85DCF4" w14:textId="77777777" w:rsidR="00CD332A" w:rsidRPr="00155D41" w:rsidRDefault="00CD332A" w:rsidP="00CD332A">
                            <w:pPr>
                              <w:rPr>
                                <w:rFonts w:eastAsiaTheme="minorHAnsi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D41">
                              <w:rPr>
                                <w:rFonts w:eastAsiaTheme="minorHAnsi" w:hint="eastAsia"/>
                                <w:b/>
                                <w:bCs/>
                                <w:color w:val="192E5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向井  悠人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32A">
              <w:rPr>
                <w:noProof/>
              </w:rPr>
              <w:drawing>
                <wp:anchor distT="0" distB="0" distL="114300" distR="114300" simplePos="0" relativeHeight="251781170" behindDoc="0" locked="0" layoutInCell="1" allowOverlap="1" wp14:anchorId="5800B551" wp14:editId="3F06E7B6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755104</wp:posOffset>
                  </wp:positionV>
                  <wp:extent cx="630800" cy="630800"/>
                  <wp:effectExtent l="0" t="0" r="4445" b="4445"/>
                  <wp:wrapNone/>
                  <wp:docPr id="1920707542" name="図 5" descr="円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0086" name="図 5" descr="円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0" cy="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1978">
              <w:rPr>
                <w:rFonts w:ascii="Yu Gothic" w:eastAsia="Yu Gothic" w:hAnsi="Yu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86" behindDoc="0" locked="0" layoutInCell="1" allowOverlap="1" wp14:anchorId="767FE817" wp14:editId="6F0B062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2540</wp:posOffset>
                      </wp:positionV>
                      <wp:extent cx="251409" cy="1968611"/>
                      <wp:effectExtent l="38100" t="0" r="28575" b="0"/>
                      <wp:wrapNone/>
                      <wp:docPr id="1084538744" name="グラフィックス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09" cy="1968611"/>
                                <a:chOff x="0" y="0"/>
                                <a:chExt cx="251409" cy="1968611"/>
                              </a:xfrm>
                              <a:gradFill flip="none" rotWithShape="1">
                                <a:gsLst>
                                  <a:gs pos="0">
                                    <a:srgbClr val="FF26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26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26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797022259" name="グラフィックス 184"/>
                              <wps:cNvSpPr/>
                              <wps:spPr>
                                <a:xfrm>
                                  <a:off x="117" y="0"/>
                                  <a:ext cx="251232" cy="975255"/>
                                </a:xfrm>
                                <a:custGeom>
                                  <a:avLst/>
                                  <a:gdLst>
                                    <a:gd name="connsiteX0" fmla="*/ 0 w 251232"/>
                                    <a:gd name="connsiteY0" fmla="*/ 825513 h 975255"/>
                                    <a:gd name="connsiteX1" fmla="*/ 251233 w 251232"/>
                                    <a:gd name="connsiteY1" fmla="*/ 975255 h 975255"/>
                                    <a:gd name="connsiteX2" fmla="*/ 251233 w 251232"/>
                                    <a:gd name="connsiteY2" fmla="*/ 0 h 975255"/>
                                    <a:gd name="connsiteX3" fmla="*/ 0 w 251232"/>
                                    <a:gd name="connsiteY3" fmla="*/ 0 h 975255"/>
                                    <a:gd name="connsiteX4" fmla="*/ 0 w 251232"/>
                                    <a:gd name="connsiteY4" fmla="*/ 825513 h 9752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232" h="975255">
                                      <a:moveTo>
                                        <a:pt x="0" y="825513"/>
                                      </a:moveTo>
                                      <a:lnTo>
                                        <a:pt x="251233" y="975255"/>
                                      </a:lnTo>
                                      <a:lnTo>
                                        <a:pt x="2512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255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575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98991593" name="グラフィックス 184"/>
                              <wpg:cNvGrpSpPr/>
                              <wpg:grpSpPr>
                                <a:xfrm>
                                  <a:off x="0" y="866761"/>
                                  <a:ext cx="251409" cy="1101850"/>
                                  <a:chOff x="0" y="866761"/>
                                  <a:chExt cx="251409" cy="1101850"/>
                                </a:xfrm>
                                <a:grpFill/>
                              </wpg:grpSpPr>
                              <wps:wsp>
                                <wps:cNvPr id="2038424649" name="グラフィックス 184"/>
                                <wps:cNvSpPr/>
                                <wps:spPr>
                                  <a:xfrm>
                                    <a:off x="0" y="1798749"/>
                                    <a:ext cx="150880" cy="117752"/>
                                  </a:xfrm>
                                  <a:custGeom>
                                    <a:avLst/>
                                    <a:gdLst>
                                      <a:gd name="connsiteX0" fmla="*/ 0 w 150880"/>
                                      <a:gd name="connsiteY0" fmla="*/ 59945 h 117752"/>
                                      <a:gd name="connsiteX1" fmla="*/ 97643 w 150880"/>
                                      <a:gd name="connsiteY1" fmla="*/ 117752 h 117752"/>
                                      <a:gd name="connsiteX2" fmla="*/ 150881 w 150880"/>
                                      <a:gd name="connsiteY2" fmla="*/ 86771 h 117752"/>
                                      <a:gd name="connsiteX3" fmla="*/ 0 w 150880"/>
                                      <a:gd name="connsiteY3" fmla="*/ 0 h 117752"/>
                                      <a:gd name="connsiteX4" fmla="*/ 0 w 150880"/>
                                      <a:gd name="connsiteY4" fmla="*/ 59945 h 117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880" h="117752">
                                        <a:moveTo>
                                          <a:pt x="0" y="59945"/>
                                        </a:moveTo>
                                        <a:lnTo>
                                          <a:pt x="97643" y="117752"/>
                                        </a:lnTo>
                                        <a:lnTo>
                                          <a:pt x="150881" y="8677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9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7322826" name="グラフィックス 184"/>
                                <wps:cNvSpPr/>
                                <wps:spPr>
                                  <a:xfrm>
                                    <a:off x="0" y="1702185"/>
                                    <a:ext cx="233035" cy="163808"/>
                                  </a:xfrm>
                                  <a:custGeom>
                                    <a:avLst/>
                                    <a:gdLst>
                                      <a:gd name="connsiteX0" fmla="*/ 0 w 233035"/>
                                      <a:gd name="connsiteY0" fmla="*/ 57511 h 163808"/>
                                      <a:gd name="connsiteX1" fmla="*/ 184567 w 233035"/>
                                      <a:gd name="connsiteY1" fmla="*/ 163809 h 163808"/>
                                      <a:gd name="connsiteX2" fmla="*/ 233035 w 233035"/>
                                      <a:gd name="connsiteY2" fmla="*/ 135558 h 163808"/>
                                      <a:gd name="connsiteX3" fmla="*/ 0 w 233035"/>
                                      <a:gd name="connsiteY3" fmla="*/ 0 h 163808"/>
                                      <a:gd name="connsiteX4" fmla="*/ 0 w 233035"/>
                                      <a:gd name="connsiteY4" fmla="*/ 57511 h 16380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035" h="163808">
                                        <a:moveTo>
                                          <a:pt x="0" y="57511"/>
                                        </a:moveTo>
                                        <a:lnTo>
                                          <a:pt x="184567" y="163809"/>
                                        </a:lnTo>
                                        <a:lnTo>
                                          <a:pt x="233035" y="13555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42745095" name="グラフィックス 184"/>
                                <wps:cNvSpPr/>
                                <wps:spPr>
                                  <a:xfrm>
                                    <a:off x="765" y="866761"/>
                                    <a:ext cx="250643" cy="205235"/>
                                  </a:xfrm>
                                  <a:custGeom>
                                    <a:avLst/>
                                    <a:gdLst>
                                      <a:gd name="connsiteX0" fmla="*/ 0 w 250643"/>
                                      <a:gd name="connsiteY0" fmla="*/ 57571 h 205235"/>
                                      <a:gd name="connsiteX1" fmla="*/ 250055 w 250643"/>
                                      <a:gd name="connsiteY1" fmla="*/ 205236 h 205235"/>
                                      <a:gd name="connsiteX2" fmla="*/ 250644 w 250643"/>
                                      <a:gd name="connsiteY2" fmla="*/ 148437 h 205235"/>
                                      <a:gd name="connsiteX3" fmla="*/ 0 w 250643"/>
                                      <a:gd name="connsiteY3" fmla="*/ 0 h 205235"/>
                                      <a:gd name="connsiteX4" fmla="*/ 0 w 250643"/>
                                      <a:gd name="connsiteY4" fmla="*/ 57571 h 2052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643" h="205235">
                                        <a:moveTo>
                                          <a:pt x="0" y="57571"/>
                                        </a:moveTo>
                                        <a:lnTo>
                                          <a:pt x="250055" y="205236"/>
                                        </a:lnTo>
                                        <a:lnTo>
                                          <a:pt x="250644" y="14843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5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2224756" name="グラフィックス 184"/>
                                <wps:cNvSpPr/>
                                <wps:spPr>
                                  <a:xfrm>
                                    <a:off x="0" y="1902495"/>
                                    <a:ext cx="56418" cy="66117"/>
                                  </a:xfrm>
                                  <a:custGeom>
                                    <a:avLst/>
                                    <a:gdLst>
                                      <a:gd name="connsiteX0" fmla="*/ 56418 w 56418"/>
                                      <a:gd name="connsiteY0" fmla="*/ 33355 h 66117"/>
                                      <a:gd name="connsiteX1" fmla="*/ 0 w 56418"/>
                                      <a:gd name="connsiteY1" fmla="*/ 0 h 66117"/>
                                      <a:gd name="connsiteX2" fmla="*/ 0 w 56418"/>
                                      <a:gd name="connsiteY2" fmla="*/ 66117 h 66117"/>
                                      <a:gd name="connsiteX3" fmla="*/ 56418 w 56418"/>
                                      <a:gd name="connsiteY3" fmla="*/ 33355 h 661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6418" h="66117">
                                        <a:moveTo>
                                          <a:pt x="56418" y="3335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66117"/>
                                        </a:lnTo>
                                        <a:lnTo>
                                          <a:pt x="56418" y="333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3124937" name="グラフィックス 184"/>
                                <wps:cNvSpPr/>
                                <wps:spPr>
                                  <a:xfrm>
                                    <a:off x="765" y="1479619"/>
                                    <a:ext cx="64486" cy="75672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672"/>
                                      <a:gd name="connsiteX1" fmla="*/ 0 w 64486"/>
                                      <a:gd name="connsiteY1" fmla="*/ 0 h 75672"/>
                                      <a:gd name="connsiteX2" fmla="*/ 0 w 64486"/>
                                      <a:gd name="connsiteY2" fmla="*/ 75672 h 75672"/>
                                      <a:gd name="connsiteX3" fmla="*/ 64487 w 64486"/>
                                      <a:gd name="connsiteY3" fmla="*/ 38103 h 756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672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672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7873545" name="グラフィックス 184"/>
                                <wps:cNvSpPr/>
                                <wps:spPr>
                                  <a:xfrm>
                                    <a:off x="765" y="1161973"/>
                                    <a:ext cx="64486" cy="75494"/>
                                  </a:xfrm>
                                  <a:custGeom>
                                    <a:avLst/>
                                    <a:gdLst>
                                      <a:gd name="connsiteX0" fmla="*/ 64487 w 64486"/>
                                      <a:gd name="connsiteY0" fmla="*/ 38103 h 75494"/>
                                      <a:gd name="connsiteX1" fmla="*/ 0 w 64486"/>
                                      <a:gd name="connsiteY1" fmla="*/ 0 h 75494"/>
                                      <a:gd name="connsiteX2" fmla="*/ 0 w 64486"/>
                                      <a:gd name="connsiteY2" fmla="*/ 75494 h 75494"/>
                                      <a:gd name="connsiteX3" fmla="*/ 64487 w 64486"/>
                                      <a:gd name="connsiteY3" fmla="*/ 38103 h 754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4486" h="75494">
                                        <a:moveTo>
                                          <a:pt x="64487" y="381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5494"/>
                                        </a:lnTo>
                                        <a:lnTo>
                                          <a:pt x="64487" y="381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1363342" name="グラフィックス 184"/>
                                <wps:cNvSpPr/>
                                <wps:spPr>
                                  <a:xfrm>
                                    <a:off x="824" y="1604612"/>
                                    <a:ext cx="250349" cy="202030"/>
                                  </a:xfrm>
                                  <a:custGeom>
                                    <a:avLst/>
                                    <a:gdLst>
                                      <a:gd name="connsiteX0" fmla="*/ 0 w 250349"/>
                                      <a:gd name="connsiteY0" fmla="*/ 57689 h 202030"/>
                                      <a:gd name="connsiteX1" fmla="*/ 250114 w 250349"/>
                                      <a:gd name="connsiteY1" fmla="*/ 202031 h 202030"/>
                                      <a:gd name="connsiteX2" fmla="*/ 250349 w 250349"/>
                                      <a:gd name="connsiteY2" fmla="*/ 144817 h 202030"/>
                                      <a:gd name="connsiteX3" fmla="*/ 0 w 250349"/>
                                      <a:gd name="connsiteY3" fmla="*/ 0 h 202030"/>
                                      <a:gd name="connsiteX4" fmla="*/ 0 w 250349"/>
                                      <a:gd name="connsiteY4" fmla="*/ 57689 h 2020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0349" h="202030">
                                        <a:moveTo>
                                          <a:pt x="0" y="57689"/>
                                        </a:moveTo>
                                        <a:lnTo>
                                          <a:pt x="250114" y="202031"/>
                                        </a:lnTo>
                                        <a:lnTo>
                                          <a:pt x="250349" y="1448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76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52563351" name="グラフィックス 184"/>
                                <wps:cNvSpPr/>
                                <wps:spPr>
                                  <a:xfrm>
                                    <a:off x="17608" y="1546092"/>
                                    <a:ext cx="233800" cy="165114"/>
                                  </a:xfrm>
                                  <a:custGeom>
                                    <a:avLst/>
                                    <a:gdLst>
                                      <a:gd name="connsiteX0" fmla="*/ 233801 w 233800"/>
                                      <a:gd name="connsiteY0" fmla="*/ 165114 h 165114"/>
                                      <a:gd name="connsiteX1" fmla="*/ 233801 w 233800"/>
                                      <a:gd name="connsiteY1" fmla="*/ 108434 h 165114"/>
                                      <a:gd name="connsiteX2" fmla="*/ 50058 w 233800"/>
                                      <a:gd name="connsiteY2" fmla="*/ 0 h 165114"/>
                                      <a:gd name="connsiteX3" fmla="*/ 0 w 233800"/>
                                      <a:gd name="connsiteY3" fmla="*/ 29023 h 165114"/>
                                      <a:gd name="connsiteX4" fmla="*/ 233801 w 233800"/>
                                      <a:gd name="connsiteY4" fmla="*/ 165114 h 1651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3800" h="165114">
                                        <a:moveTo>
                                          <a:pt x="233801" y="165114"/>
                                        </a:moveTo>
                                        <a:lnTo>
                                          <a:pt x="233801" y="108434"/>
                                        </a:lnTo>
                                        <a:lnTo>
                                          <a:pt x="50058" y="0"/>
                                        </a:lnTo>
                                        <a:lnTo>
                                          <a:pt x="0" y="29023"/>
                                        </a:lnTo>
                                        <a:lnTo>
                                          <a:pt x="233801" y="1651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5074722" name="グラフィックス 184"/>
                                <wps:cNvSpPr/>
                                <wps:spPr>
                                  <a:xfrm>
                                    <a:off x="101235" y="1496593"/>
                                    <a:ext cx="150174" cy="118523"/>
                                  </a:xfrm>
                                  <a:custGeom>
                                    <a:avLst/>
                                    <a:gdLst>
                                      <a:gd name="connsiteX0" fmla="*/ 150174 w 150174"/>
                                      <a:gd name="connsiteY0" fmla="*/ 118524 h 118523"/>
                                      <a:gd name="connsiteX1" fmla="*/ 150174 w 150174"/>
                                      <a:gd name="connsiteY1" fmla="*/ 60716 h 118523"/>
                                      <a:gd name="connsiteX2" fmla="*/ 51648 w 150174"/>
                                      <a:gd name="connsiteY2" fmla="*/ 0 h 118523"/>
                                      <a:gd name="connsiteX3" fmla="*/ 0 w 150174"/>
                                      <a:gd name="connsiteY3" fmla="*/ 30032 h 118523"/>
                                      <a:gd name="connsiteX4" fmla="*/ 150174 w 150174"/>
                                      <a:gd name="connsiteY4" fmla="*/ 118524 h 1185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0174" h="118523">
                                        <a:moveTo>
                                          <a:pt x="150174" y="118524"/>
                                        </a:moveTo>
                                        <a:lnTo>
                                          <a:pt x="150174" y="60716"/>
                                        </a:lnTo>
                                        <a:lnTo>
                                          <a:pt x="51648" y="0"/>
                                        </a:lnTo>
                                        <a:lnTo>
                                          <a:pt x="0" y="30032"/>
                                        </a:lnTo>
                                        <a:lnTo>
                                          <a:pt x="150174" y="1185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59274596" name="グラフィックス 184"/>
                                <wps:cNvSpPr/>
                                <wps:spPr>
                                  <a:xfrm>
                                    <a:off x="186098" y="1439201"/>
                                    <a:ext cx="65311" cy="78224"/>
                                  </a:xfrm>
                                  <a:custGeom>
                                    <a:avLst/>
                                    <a:gdLst>
                                      <a:gd name="connsiteX0" fmla="*/ 65311 w 65311"/>
                                      <a:gd name="connsiteY0" fmla="*/ 78225 h 78224"/>
                                      <a:gd name="connsiteX1" fmla="*/ 65311 w 65311"/>
                                      <a:gd name="connsiteY1" fmla="*/ 0 h 78224"/>
                                      <a:gd name="connsiteX2" fmla="*/ 0 w 65311"/>
                                      <a:gd name="connsiteY2" fmla="*/ 37925 h 78224"/>
                                      <a:gd name="connsiteX3" fmla="*/ 65311 w 65311"/>
                                      <a:gd name="connsiteY3" fmla="*/ 78225 h 782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5311" h="78224">
                                        <a:moveTo>
                                          <a:pt x="65311" y="78225"/>
                                        </a:moveTo>
                                        <a:lnTo>
                                          <a:pt x="65311" y="0"/>
                                        </a:lnTo>
                                        <a:lnTo>
                                          <a:pt x="0" y="37925"/>
                                        </a:lnTo>
                                        <a:lnTo>
                                          <a:pt x="65311" y="782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5759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069752827" name="グラフィックス 184"/>
                                <wpg:cNvGrpSpPr/>
                                <wpg:grpSpPr>
                                  <a:xfrm>
                                    <a:off x="824" y="965580"/>
                                    <a:ext cx="250584" cy="534455"/>
                                    <a:chOff x="824" y="965580"/>
                                    <a:chExt cx="250584" cy="534455"/>
                                  </a:xfrm>
                                  <a:grpFill/>
                                </wpg:grpSpPr>
                                <wps:wsp>
                                  <wps:cNvPr id="1852779684" name="グラフィックス 184"/>
                                  <wps:cNvSpPr/>
                                  <wps:spPr>
                                    <a:xfrm>
                                      <a:off x="187158" y="1328096"/>
                                      <a:ext cx="64251" cy="74841"/>
                                    </a:xfrm>
                                    <a:custGeom>
                                      <a:avLst/>
                                      <a:gdLst>
                                        <a:gd name="connsiteX0" fmla="*/ 64251 w 64251"/>
                                        <a:gd name="connsiteY0" fmla="*/ 0 h 74841"/>
                                        <a:gd name="connsiteX1" fmla="*/ 0 w 64251"/>
                                        <a:gd name="connsiteY1" fmla="*/ 37391 h 74841"/>
                                        <a:gd name="connsiteX2" fmla="*/ 64251 w 64251"/>
                                        <a:gd name="connsiteY2" fmla="*/ 74842 h 74841"/>
                                        <a:gd name="connsiteX3" fmla="*/ 64251 w 64251"/>
                                        <a:gd name="connsiteY3" fmla="*/ 0 h 748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64251" h="74841">
                                          <a:moveTo>
                                            <a:pt x="64251" y="0"/>
                                          </a:moveTo>
                                          <a:lnTo>
                                            <a:pt x="0" y="37391"/>
                                          </a:lnTo>
                                          <a:lnTo>
                                            <a:pt x="64251" y="74842"/>
                                          </a:lnTo>
                                          <a:lnTo>
                                            <a:pt x="642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32290121" name="グラフィックス 184"/>
                                  <wps:cNvSpPr/>
                                  <wps:spPr>
                                    <a:xfrm>
                                      <a:off x="102000" y="1226547"/>
                                      <a:ext cx="149408" cy="119414"/>
                                    </a:xfrm>
                                    <a:custGeom>
                                      <a:avLst/>
                                      <a:gdLst>
                                        <a:gd name="connsiteX0" fmla="*/ 149409 w 149408"/>
                                        <a:gd name="connsiteY0" fmla="*/ 62437 h 119414"/>
                                        <a:gd name="connsiteX1" fmla="*/ 149409 w 149408"/>
                                        <a:gd name="connsiteY1" fmla="*/ 0 h 119414"/>
                                        <a:gd name="connsiteX2" fmla="*/ 0 w 149408"/>
                                        <a:gd name="connsiteY2" fmla="*/ 89323 h 119414"/>
                                        <a:gd name="connsiteX3" fmla="*/ 51471 w 149408"/>
                                        <a:gd name="connsiteY3" fmla="*/ 119414 h 119414"/>
                                        <a:gd name="connsiteX4" fmla="*/ 149409 w 149408"/>
                                        <a:gd name="connsiteY4" fmla="*/ 62437 h 1194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9408" h="119414">
                                          <a:moveTo>
                                            <a:pt x="149409" y="62437"/>
                                          </a:moveTo>
                                          <a:lnTo>
                                            <a:pt x="149409" y="0"/>
                                          </a:lnTo>
                                          <a:lnTo>
                                            <a:pt x="0" y="89323"/>
                                          </a:lnTo>
                                          <a:lnTo>
                                            <a:pt x="51471" y="119414"/>
                                          </a:lnTo>
                                          <a:lnTo>
                                            <a:pt x="149409" y="6243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4380577" name="グラフィックス 184"/>
                                  <wps:cNvSpPr/>
                                  <wps:spPr>
                                    <a:xfrm>
                                      <a:off x="17608" y="1130991"/>
                                      <a:ext cx="233800" cy="165470"/>
                                    </a:xfrm>
                                    <a:custGeom>
                                      <a:avLst/>
                                      <a:gdLst>
                                        <a:gd name="connsiteX0" fmla="*/ 233801 w 233800"/>
                                        <a:gd name="connsiteY0" fmla="*/ 56146 h 165470"/>
                                        <a:gd name="connsiteX1" fmla="*/ 233801 w 233800"/>
                                        <a:gd name="connsiteY1" fmla="*/ 0 h 165470"/>
                                        <a:gd name="connsiteX2" fmla="*/ 0 w 233800"/>
                                        <a:gd name="connsiteY2" fmla="*/ 135854 h 165470"/>
                                        <a:gd name="connsiteX3" fmla="*/ 50883 w 233800"/>
                                        <a:gd name="connsiteY3" fmla="*/ 165471 h 165470"/>
                                        <a:gd name="connsiteX4" fmla="*/ 233801 w 233800"/>
                                        <a:gd name="connsiteY4" fmla="*/ 56146 h 16547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800" h="165470">
                                          <a:moveTo>
                                            <a:pt x="233801" y="56146"/>
                                          </a:moveTo>
                                          <a:lnTo>
                                            <a:pt x="233801" y="0"/>
                                          </a:lnTo>
                                          <a:lnTo>
                                            <a:pt x="0" y="135854"/>
                                          </a:lnTo>
                                          <a:lnTo>
                                            <a:pt x="50883" y="165471"/>
                                          </a:lnTo>
                                          <a:lnTo>
                                            <a:pt x="233801" y="561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6076532" name="グラフィックス 184"/>
                                  <wps:cNvSpPr/>
                                  <wps:spPr>
                                    <a:xfrm>
                                      <a:off x="824" y="1062382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68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6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61296406" name="グラフィックス 184"/>
                                  <wps:cNvSpPr/>
                                  <wps:spPr>
                                    <a:xfrm>
                                      <a:off x="824" y="965580"/>
                                      <a:ext cx="233741" cy="164283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283"/>
                                        <a:gd name="connsiteX1" fmla="*/ 185097 w 233741"/>
                                        <a:gd name="connsiteY1" fmla="*/ 164283 h 164283"/>
                                        <a:gd name="connsiteX2" fmla="*/ 233742 w 233741"/>
                                        <a:gd name="connsiteY2" fmla="*/ 135973 h 164283"/>
                                        <a:gd name="connsiteX3" fmla="*/ 0 w 233741"/>
                                        <a:gd name="connsiteY3" fmla="*/ 0 h 164283"/>
                                        <a:gd name="connsiteX4" fmla="*/ 0 w 233741"/>
                                        <a:gd name="connsiteY4" fmla="*/ 57689 h 16428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283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283"/>
                                          </a:lnTo>
                                          <a:lnTo>
                                            <a:pt x="233742" y="135973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4769418" name="グラフィックス 184"/>
                                  <wps:cNvSpPr/>
                                  <wps:spPr>
                                    <a:xfrm>
                                      <a:off x="824" y="1381927"/>
                                      <a:ext cx="151352" cy="118108"/>
                                    </a:xfrm>
                                    <a:custGeom>
                                      <a:avLst/>
                                      <a:gdLst>
                                        <a:gd name="connsiteX0" fmla="*/ 0 w 151352"/>
                                        <a:gd name="connsiteY0" fmla="*/ 60123 h 118108"/>
                                        <a:gd name="connsiteX1" fmla="*/ 97937 w 151352"/>
                                        <a:gd name="connsiteY1" fmla="*/ 118108 h 118108"/>
                                        <a:gd name="connsiteX2" fmla="*/ 151352 w 151352"/>
                                        <a:gd name="connsiteY2" fmla="*/ 87009 h 118108"/>
                                        <a:gd name="connsiteX3" fmla="*/ 0 w 151352"/>
                                        <a:gd name="connsiteY3" fmla="*/ 0 h 118108"/>
                                        <a:gd name="connsiteX4" fmla="*/ 0 w 151352"/>
                                        <a:gd name="connsiteY4" fmla="*/ 60123 h 1181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1352" h="118108">
                                          <a:moveTo>
                                            <a:pt x="0" y="60123"/>
                                          </a:moveTo>
                                          <a:lnTo>
                                            <a:pt x="97937" y="118108"/>
                                          </a:lnTo>
                                          <a:lnTo>
                                            <a:pt x="151352" y="8700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60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2039188" name="グラフィックス 184"/>
                                  <wps:cNvSpPr/>
                                  <wps:spPr>
                                    <a:xfrm>
                                      <a:off x="824" y="1285126"/>
                                      <a:ext cx="233741" cy="164105"/>
                                    </a:xfrm>
                                    <a:custGeom>
                                      <a:avLst/>
                                      <a:gdLst>
                                        <a:gd name="connsiteX0" fmla="*/ 0 w 233741"/>
                                        <a:gd name="connsiteY0" fmla="*/ 57689 h 164105"/>
                                        <a:gd name="connsiteX1" fmla="*/ 185097 w 233741"/>
                                        <a:gd name="connsiteY1" fmla="*/ 164105 h 164105"/>
                                        <a:gd name="connsiteX2" fmla="*/ 233742 w 233741"/>
                                        <a:gd name="connsiteY2" fmla="*/ 135914 h 164105"/>
                                        <a:gd name="connsiteX3" fmla="*/ 0 w 233741"/>
                                        <a:gd name="connsiteY3" fmla="*/ 0 h 164105"/>
                                        <a:gd name="connsiteX4" fmla="*/ 0 w 233741"/>
                                        <a:gd name="connsiteY4" fmla="*/ 57689 h 16410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33741" h="164105">
                                          <a:moveTo>
                                            <a:pt x="0" y="57689"/>
                                          </a:moveTo>
                                          <a:lnTo>
                                            <a:pt x="185097" y="164105"/>
                                          </a:lnTo>
                                          <a:lnTo>
                                            <a:pt x="233742" y="135914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768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5759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6DAA2C" id="グラフィックス 184" o:spid="_x0000_s1026" style="position:absolute;margin-left:.2pt;margin-top:.2pt;width:19.8pt;height:155pt;z-index:251739186" coordsize="2514,19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">
                      <v:shape id="_x0000_s1027" style="position:absolute;left:1;width:2512;height:9752;visibility:visible;mso-wrap-style:square;v-text-anchor:middle" coordsize="251232,975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" path="m,825513l251233,975255,251233,,,,,825513xe" filled="f" stroked="f" strokeweight=".15997mm">
                        <v:stroke joinstyle="miter"/>
                        <v:path arrowok="t" o:connecttype="custom" o:connectlocs="0,825513;251233,975255;251233,0;0,0;0,825513" o:connectangles="0,0,0,0,0"/>
                      </v:shape>
                      <v:group id="_x0000_s1028" style="position:absolute;top:8667;width:2514;height:11019" coordorigin=",8667" coordsize="2514,11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">
                        <v:shape id="_x0000_s1029" style="position:absolute;top:17987;width:1508;height:1178;visibility:visible;mso-wrap-style:square;v-text-anchor:middle" coordsize="150880,117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" path="m,59945r97643,57807l150881,86771,,,,59945xe" filled="f" stroked="f" strokeweight=".15997mm">
                          <v:stroke joinstyle="miter"/>
                          <v:path arrowok="t" o:connecttype="custom" o:connectlocs="0,59945;97643,117752;150881,86771;0,0;0,59945" o:connectangles="0,0,0,0,0"/>
                        </v:shape>
                        <v:shape id="_x0000_s1030" style="position:absolute;top:17021;width:2330;height:1638;visibility:visible;mso-wrap-style:square;v-text-anchor:middle" coordsize="233035,163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" path="m,57511l184567,163809r48468,-28251l,,,57511xe" filled="f" stroked="f" strokeweight=".15997mm">
                          <v:stroke joinstyle="miter"/>
                          <v:path arrowok="t" o:connecttype="custom" o:connectlocs="0,57511;184567,163809;233035,135558;0,0;0,57511" o:connectangles="0,0,0,0,0"/>
                        </v:shape>
                        <v:shape id="_x0000_s1031" style="position:absolute;left:7;top:8667;width:2507;height:2052;visibility:visible;mso-wrap-style:square;v-text-anchor:middle" coordsize="250643,20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" path="m,57571l250055,205236r589,-56799l,,,57571xe" filled="f" stroked="f" strokeweight=".15997mm">
                          <v:stroke joinstyle="miter"/>
                          <v:path arrowok="t" o:connecttype="custom" o:connectlocs="0,57571;250055,205236;250644,148437;0,0;0,57571" o:connectangles="0,0,0,0,0"/>
                        </v:shape>
                        <v:shape id="_x0000_s1032" style="position:absolute;top:19024;width:564;height:662;visibility:visible;mso-wrap-style:square;v-text-anchor:middle" coordsize="56418,6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" path="m56418,33355l,,,66117,56418,33355xe" filled="f" stroked="f" strokeweight=".15997mm">
                          <v:stroke joinstyle="miter"/>
                          <v:path arrowok="t" o:connecttype="custom" o:connectlocs="56418,33355;0,0;0,66117;56418,33355" o:connectangles="0,0,0,0"/>
                        </v:shape>
                        <v:shape id="_x0000_s1033" style="position:absolute;left:7;top:14796;width:645;height:756;visibility:visible;mso-wrap-style:square;v-text-anchor:middle" coordsize="64486,7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" path="m64487,38103l,,,75672,64487,38103xe" filled="f" stroked="f" strokeweight=".15997mm">
                          <v:stroke joinstyle="miter"/>
                          <v:path arrowok="t" o:connecttype="custom" o:connectlocs="64487,38103;0,0;0,75672;64487,38103" o:connectangles="0,0,0,0"/>
                        </v:shape>
                        <v:shape id="_x0000_s1034" style="position:absolute;left:7;top:11619;width:645;height:755;visibility:visible;mso-wrap-style:square;v-text-anchor:middle" coordsize="64486,7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" path="m64487,38103l,,,75494,64487,38103xe" filled="f" stroked="f" strokeweight=".15997mm">
                          <v:stroke joinstyle="miter"/>
                          <v:path arrowok="t" o:connecttype="custom" o:connectlocs="64487,38103;0,0;0,75494;64487,38103" o:connectangles="0,0,0,0"/>
                        </v:shape>
                        <v:shape id="_x0000_s1035" style="position:absolute;left:8;top:16046;width:2503;height:2020;visibility:visible;mso-wrap-style:square;v-text-anchor:middle" coordsize="250349,202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" path="m,57689l250114,202031r235,-57214l,,,57689xe" filled="f" stroked="f" strokeweight=".15997mm">
                          <v:stroke joinstyle="miter"/>
                          <v:path arrowok="t" o:connecttype="custom" o:connectlocs="0,57689;250114,202031;250349,144817;0,0;0,57689" o:connectangles="0,0,0,0,0"/>
                        </v:shape>
                        <v:shape id="_x0000_s1036" style="position:absolute;left:176;top:15460;width:2338;height:1652;visibility:visible;mso-wrap-style:square;v-text-anchor:middle" coordsize="233800,16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" path="m233801,165114r,-56680l50058,,,29023,233801,165114xe" filled="f" stroked="f" strokeweight=".15997mm">
                          <v:stroke joinstyle="miter"/>
                          <v:path arrowok="t" o:connecttype="custom" o:connectlocs="233801,165114;233801,108434;50058,0;0,29023;233801,165114" o:connectangles="0,0,0,0,0"/>
                        </v:shape>
                        <v:shape id="_x0000_s1037" style="position:absolute;left:1012;top:14965;width:1502;height:1186;visibility:visible;mso-wrap-style:square;v-text-anchor:middle" coordsize="150174,118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" path="m150174,118524r,-57808l51648,,,30032r150174,88492xe" filled="f" stroked="f" strokeweight=".15997mm">
                          <v:stroke joinstyle="miter"/>
                          <v:path arrowok="t" o:connecttype="custom" o:connectlocs="150174,118524;150174,60716;51648,0;0,30032;150174,118524" o:connectangles="0,0,0,0,0"/>
                        </v:shape>
                        <v:shape id="_x0000_s1038" style="position:absolute;left:1860;top:14392;width:654;height:782;visibility:visible;mso-wrap-style:square;v-text-anchor:middle" coordsize="65311,78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" path="m65311,78225l65311,,,37925,65311,78225xe" filled="f" stroked="f" strokeweight=".15997mm">
                          <v:stroke joinstyle="miter"/>
                          <v:path arrowok="t" o:connecttype="custom" o:connectlocs="65311,78225;65311,0;0,37925;65311,78225" o:connectangles="0,0,0,0"/>
                        </v:shape>
                        <v:group id="_x0000_s1039" style="position:absolute;left:8;top:9655;width:2506;height:5345" coordorigin="8,9655" coordsize="2505,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">
                          <v:shape id="_x0000_s1040" style="position:absolute;left:1871;top:13280;width:643;height:749;visibility:visible;mso-wrap-style:square;v-text-anchor:middle" coordsize="64251,74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" path="m64251,l,37391,64251,74842,64251,xe" filled="f" stroked="f" strokeweight=".15997mm">
                            <v:stroke joinstyle="miter"/>
                            <v:path arrowok="t" o:connecttype="custom" o:connectlocs="64251,0;0,37391;64251,74842;64251,0" o:connectangles="0,0,0,0"/>
                          </v:shape>
                          <v:shape id="_x0000_s1041" style="position:absolute;left:1020;top:12265;width:1494;height:1194;visibility:visible;mso-wrap-style:square;v-text-anchor:middle" coordsize="149408,119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" path="m149409,62437l149409,,,89323r51471,30091l149409,62437xe" filled="f" stroked="f" strokeweight=".15997mm">
                            <v:stroke joinstyle="miter"/>
                            <v:path arrowok="t" o:connecttype="custom" o:connectlocs="149409,62437;149409,0;0,89323;51471,119414;149409,62437" o:connectangles="0,0,0,0,0"/>
                          </v:shape>
                          <v:shape id="_x0000_s1042" style="position:absolute;left:176;top:11309;width:2338;height:1655;visibility:visible;mso-wrap-style:square;v-text-anchor:middle" coordsize="233800,165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" path="m233801,56146l233801,,,135854r50883,29617l233801,56146xe" filled="f" stroked="f" strokeweight=".15997mm">
                            <v:stroke joinstyle="miter"/>
                            <v:path arrowok="t" o:connecttype="custom" o:connectlocs="233801,56146;233801,0;0,135854;50883,165471;233801,56146" o:connectangles="0,0,0,0,0"/>
                          </v:shape>
                          <v:shape id="_x0000_s1043" style="position:absolute;left:8;top:10623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" path="m,60123r97937,57985l151352,87068,,,,60123xe" filled="f" stroked="f" strokeweight=".15997mm">
                            <v:stroke joinstyle="miter"/>
                            <v:path arrowok="t" o:connecttype="custom" o:connectlocs="0,60123;97937,118108;151352,87068;0,0;0,60123" o:connectangles="0,0,0,0,0"/>
                          </v:shape>
                          <v:shape id="_x0000_s1044" style="position:absolute;left:8;top:9655;width:2337;height:1643;visibility:visible;mso-wrap-style:square;v-text-anchor:middle" coordsize="233741,164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" path="m,57689l185097,164283r48645,-28310l,,,57689xe" filled="f" stroked="f" strokeweight=".15997mm">
                            <v:stroke joinstyle="miter"/>
                            <v:path arrowok="t" o:connecttype="custom" o:connectlocs="0,57689;185097,164283;233742,135973;0,0;0,57689" o:connectangles="0,0,0,0,0"/>
                          </v:shape>
                          <v:shape id="_x0000_s1045" style="position:absolute;left:8;top:13819;width:1513;height:1181;visibility:visible;mso-wrap-style:square;v-text-anchor:middle" coordsize="151352,118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" path="m,60123r97937,57985l151352,87009,,,,60123xe" filled="f" stroked="f" strokeweight=".15997mm">
                            <v:stroke joinstyle="miter"/>
                            <v:path arrowok="t" o:connecttype="custom" o:connectlocs="0,60123;97937,118108;151352,87009;0,0;0,60123" o:connectangles="0,0,0,0,0"/>
                          </v:shape>
                          <v:shape id="_x0000_s1046" style="position:absolute;left:8;top:12851;width:2337;height:1641;visibility:visible;mso-wrap-style:square;v-text-anchor:middle" coordsize="233741,16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" path="m,57689l185097,164105r48645,-28191l,,,57689xe" filled="f" stroked="f" strokeweight=".15997mm">
                            <v:stroke joinstyle="miter"/>
                            <v:path arrowok="t" o:connecttype="custom" o:connectlocs="0,57689;185097,164105;233742,135914;0,0;0,57689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</w:tr>
    </w:tbl>
    <w:p w14:paraId="5A51E648" w14:textId="77777777" w:rsidR="003B7289" w:rsidRPr="00FC2E56" w:rsidRDefault="003B7289" w:rsidP="003B7289">
      <w:pPr>
        <w:ind w:left="129" w:right="129"/>
        <w:rPr>
          <w:rFonts w:ascii="Yu Gothic" w:eastAsia="Yu Gothic" w:hAnsi="Yu Gothic"/>
          <w:vanish/>
        </w:rPr>
      </w:pPr>
    </w:p>
    <w:sectPr w:rsidR="003B7289" w:rsidRPr="00FC2E56" w:rsidSect="00F067AD">
      <w:type w:val="continuous"/>
      <w:pgSz w:w="11905" w:h="16837"/>
      <w:pgMar w:top="624" w:right="794" w:bottom="624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31299" w14:textId="77777777" w:rsidR="00D764DA" w:rsidRDefault="00D764DA" w:rsidP="005D51B7">
      <w:r>
        <w:separator/>
      </w:r>
    </w:p>
  </w:endnote>
  <w:endnote w:type="continuationSeparator" w:id="0">
    <w:p w14:paraId="55CE8182" w14:textId="77777777" w:rsidR="00D764DA" w:rsidRDefault="00D764DA" w:rsidP="005D51B7">
      <w:r>
        <w:continuationSeparator/>
      </w:r>
    </w:p>
  </w:endnote>
  <w:endnote w:type="continuationNotice" w:id="1">
    <w:p w14:paraId="54EF31CE" w14:textId="77777777" w:rsidR="00D764DA" w:rsidRDefault="00D764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4EABD" w14:textId="77777777" w:rsidR="00D764DA" w:rsidRDefault="00D764DA" w:rsidP="005D51B7">
      <w:r>
        <w:separator/>
      </w:r>
    </w:p>
  </w:footnote>
  <w:footnote w:type="continuationSeparator" w:id="0">
    <w:p w14:paraId="36576453" w14:textId="77777777" w:rsidR="00D764DA" w:rsidRDefault="00D764DA" w:rsidP="005D51B7">
      <w:r>
        <w:continuationSeparator/>
      </w:r>
    </w:p>
  </w:footnote>
  <w:footnote w:type="continuationNotice" w:id="1">
    <w:p w14:paraId="009B6016" w14:textId="77777777" w:rsidR="00D764DA" w:rsidRDefault="00D764D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removePersonalInformation/>
  <w:removeDateAndTime/>
  <w:bordersDoNotSurroundHeader/>
  <w:bordersDoNotSurroundFooter/>
  <w:proofState w:spelling="clean" w:grammar="clean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5D"/>
    <w:rsid w:val="00035190"/>
    <w:rsid w:val="00053550"/>
    <w:rsid w:val="0005749A"/>
    <w:rsid w:val="00071978"/>
    <w:rsid w:val="000B3713"/>
    <w:rsid w:val="000C37B9"/>
    <w:rsid w:val="000D1616"/>
    <w:rsid w:val="0013602F"/>
    <w:rsid w:val="00155D41"/>
    <w:rsid w:val="001A61AF"/>
    <w:rsid w:val="001C14D3"/>
    <w:rsid w:val="001D59D3"/>
    <w:rsid w:val="0026445B"/>
    <w:rsid w:val="00272104"/>
    <w:rsid w:val="002B6CCB"/>
    <w:rsid w:val="002B6FD2"/>
    <w:rsid w:val="002C095D"/>
    <w:rsid w:val="00304FC8"/>
    <w:rsid w:val="00340F27"/>
    <w:rsid w:val="00343D64"/>
    <w:rsid w:val="00360F4F"/>
    <w:rsid w:val="003B7289"/>
    <w:rsid w:val="00451E6E"/>
    <w:rsid w:val="00474038"/>
    <w:rsid w:val="0047793A"/>
    <w:rsid w:val="00497845"/>
    <w:rsid w:val="004B1814"/>
    <w:rsid w:val="0050468B"/>
    <w:rsid w:val="005307C4"/>
    <w:rsid w:val="00530C7F"/>
    <w:rsid w:val="00533ECB"/>
    <w:rsid w:val="00537EFD"/>
    <w:rsid w:val="005D51B7"/>
    <w:rsid w:val="0065025D"/>
    <w:rsid w:val="006C1922"/>
    <w:rsid w:val="006C7B89"/>
    <w:rsid w:val="006C7E02"/>
    <w:rsid w:val="006F226B"/>
    <w:rsid w:val="006F45CA"/>
    <w:rsid w:val="007078A2"/>
    <w:rsid w:val="007E1496"/>
    <w:rsid w:val="008C5605"/>
    <w:rsid w:val="00920449"/>
    <w:rsid w:val="00990804"/>
    <w:rsid w:val="009920E0"/>
    <w:rsid w:val="009B640F"/>
    <w:rsid w:val="009C559A"/>
    <w:rsid w:val="00AB56EA"/>
    <w:rsid w:val="00AC04A1"/>
    <w:rsid w:val="00AD1DBF"/>
    <w:rsid w:val="00B02D58"/>
    <w:rsid w:val="00B106A0"/>
    <w:rsid w:val="00B51267"/>
    <w:rsid w:val="00C4252F"/>
    <w:rsid w:val="00CC59D3"/>
    <w:rsid w:val="00CD332A"/>
    <w:rsid w:val="00CD39A8"/>
    <w:rsid w:val="00CE6DC3"/>
    <w:rsid w:val="00D53F22"/>
    <w:rsid w:val="00D762FE"/>
    <w:rsid w:val="00D764DA"/>
    <w:rsid w:val="00D9063C"/>
    <w:rsid w:val="00DA0546"/>
    <w:rsid w:val="00DE33F0"/>
    <w:rsid w:val="00DF58F6"/>
    <w:rsid w:val="00E32ABF"/>
    <w:rsid w:val="00E5432F"/>
    <w:rsid w:val="00EE4D05"/>
    <w:rsid w:val="00F067AD"/>
    <w:rsid w:val="00F376EE"/>
    <w:rsid w:val="00F65F7D"/>
    <w:rsid w:val="00F75B2C"/>
    <w:rsid w:val="00F84E99"/>
    <w:rsid w:val="00FA44B2"/>
    <w:rsid w:val="00FA5FD3"/>
    <w:rsid w:val="00FC2E56"/>
    <w:rsid w:val="00FC59F9"/>
    <w:rsid w:val="00FD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6F4F2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51B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D51B7"/>
  </w:style>
  <w:style w:type="paragraph" w:styleId="a6">
    <w:name w:val="footer"/>
    <w:basedOn w:val="a"/>
    <w:link w:val="a7"/>
    <w:uiPriority w:val="99"/>
    <w:unhideWhenUsed/>
    <w:rsid w:val="005D51B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D51B7"/>
  </w:style>
  <w:style w:type="character" w:styleId="a8">
    <w:name w:val="Hyperlink"/>
    <w:basedOn w:val="a0"/>
    <w:uiPriority w:val="99"/>
    <w:unhideWhenUsed/>
    <w:rsid w:val="004B181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B1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kyt/Library/Containers/com.microsoft.Word/Data/Library/Application%20Support/Microsoft/Office/16.0/DTS/Search/%7b54AEB687-04A7-9742-A37A-381A3F9C81C6%7dtf90001486_win32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68029A-10EC-884B-ACCE-110326BE2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{54AEB687-04A7-9742-A37A-381A3F9C81C6}tf90001486_win32.dotx</Template>
  <TotalTime>0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2024-08-11T11:20:00Z</dcterms:created>
  <dcterms:modified xsi:type="dcterms:W3CDTF">2024-10-25T14:00:00Z</dcterms:modified>
</cp:coreProperties>
</file>